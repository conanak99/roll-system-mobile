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96EF8" w:rsidP="00496EF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Thirteenth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>
              <w:rPr>
                <w:rFonts w:ascii="Arial" w:hAnsi="Arial" w:cs="Arial"/>
                <w:sz w:val="24"/>
              </w:rPr>
              <w:t>21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322B22" w:rsidP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31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322B22" w:rsidP="00322B2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7D34A8">
              <w:rPr>
                <w:rFonts w:ascii="Arial" w:hAnsi="Arial" w:cs="Arial"/>
                <w:spacing w:val="0"/>
                <w:sz w:val="21"/>
              </w:rPr>
              <w:t xml:space="preserve">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10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0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C963E0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322B22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="00322B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322B22">
        <w:trPr>
          <w:trHeight w:hRule="exact" w:val="496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Default="003D2892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Prototype:</w:t>
            </w:r>
          </w:p>
          <w:p w:rsidR="00286A04" w:rsidRDefault="00496EF8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Blur the background</w:t>
            </w:r>
            <w:r w:rsidR="00286A0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496EF8" w:rsidRDefault="00322B22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background, header, button login, button attendance</w:t>
            </w:r>
            <w:r w:rsidR="00496EF8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Margin banner.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text for null date in calendar.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Show by5 in list.</w:t>
            </w:r>
          </w:p>
          <w:p w:rsidR="00322B22" w:rsidRPr="009B1DCB" w:rsidRDefault="00322B22" w:rsidP="00322B22">
            <w:pPr>
              <w:pStyle w:val="MinutesandAgendaTitles"/>
              <w:ind w:left="1080"/>
              <w:rPr>
                <w:rFonts w:ascii="Arial" w:hAnsi="Arial" w:cs="Arial"/>
                <w:b w:val="0"/>
                <w:color w:val="auto"/>
              </w:rPr>
            </w:pPr>
          </w:p>
          <w:p w:rsidR="003D2892" w:rsidRDefault="003D2892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3D2892">
              <w:rPr>
                <w:rFonts w:ascii="Arial" w:hAnsi="Arial" w:cs="Arial"/>
                <w:color w:val="auto"/>
              </w:rPr>
              <w:t>Work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3D2892">
              <w:rPr>
                <w:rFonts w:ascii="Arial" w:hAnsi="Arial" w:cs="Arial"/>
                <w:color w:val="auto"/>
              </w:rPr>
              <w:t>Flow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F75C49" w:rsidRDefault="00322B22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Make reports: place capture, quantity capture, number of people...</w:t>
            </w:r>
          </w:p>
          <w:p w:rsidR="009B1DCB" w:rsidRDefault="00322B22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slide about workflow.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roll call.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Make detail roll call.</w:t>
            </w:r>
          </w:p>
          <w:p w:rsidR="00322B22" w:rsidRDefault="00322B22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test case base on work flow.</w:t>
            </w:r>
          </w:p>
          <w:p w:rsidR="00322B22" w:rsidRPr="00703B52" w:rsidRDefault="00322B22" w:rsidP="00322B22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Mobile: Save captures in the folder by date time. 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  <w:r w:rsidR="00322B22">
              <w:rPr>
                <w:rFonts w:ascii="Arial" w:hAnsi="Arial" w:cs="Arial"/>
                <w:color w:val="auto"/>
              </w:rPr>
              <w:t xml:space="preserve"> + Test case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914D41" w:rsidP="002147DC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4</w:t>
            </w:r>
            <w:r w:rsidR="00654D0D">
              <w:rPr>
                <w:rFonts w:ascii="Arial" w:hAnsi="Arial" w:cs="Arial"/>
                <w:color w:val="auto"/>
                <w:sz w:val="21"/>
              </w:rPr>
              <w:t>/1</w:t>
            </w:r>
            <w:r w:rsidR="002147DC">
              <w:rPr>
                <w:rFonts w:ascii="Arial" w:hAnsi="Arial" w:cs="Arial"/>
                <w:color w:val="auto"/>
                <w:sz w:val="21"/>
              </w:rPr>
              <w:t>1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7ED" w:rsidRDefault="007137ED">
      <w:r>
        <w:separator/>
      </w:r>
    </w:p>
  </w:endnote>
  <w:endnote w:type="continuationSeparator" w:id="1">
    <w:p w:rsidR="007137ED" w:rsidRDefault="00713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7ED" w:rsidRDefault="007137ED">
      <w:r>
        <w:separator/>
      </w:r>
    </w:p>
  </w:footnote>
  <w:footnote w:type="continuationSeparator" w:id="1">
    <w:p w:rsidR="007137ED" w:rsidRDefault="007137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6740E3"/>
    <w:multiLevelType w:val="hybridMultilevel"/>
    <w:tmpl w:val="295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12FE5"/>
    <w:multiLevelType w:val="hybridMultilevel"/>
    <w:tmpl w:val="21F2879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3C6916"/>
    <w:multiLevelType w:val="hybridMultilevel"/>
    <w:tmpl w:val="573C262A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8"/>
  </w:num>
  <w:num w:numId="8">
    <w:abstractNumId w:val="20"/>
  </w:num>
  <w:num w:numId="9">
    <w:abstractNumId w:val="14"/>
  </w:num>
  <w:num w:numId="10">
    <w:abstractNumId w:val="19"/>
  </w:num>
  <w:num w:numId="11">
    <w:abstractNumId w:val="6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147DC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2B22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011B"/>
    <w:rsid w:val="00592D05"/>
    <w:rsid w:val="005A2C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137ED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E1FD2"/>
    <w:rsid w:val="009E5C14"/>
    <w:rsid w:val="00A71C10"/>
    <w:rsid w:val="00A85CD1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963E0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1266"/>
    <w:rsid w:val="00F31155"/>
    <w:rsid w:val="00F401D4"/>
    <w:rsid w:val="00F70994"/>
    <w:rsid w:val="00F75C49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CE6A8E"/>
    <w:rsid w:val="00D55E53"/>
    <w:rsid w:val="00ED78CA"/>
    <w:rsid w:val="00F26564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431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66</cp:revision>
  <cp:lastPrinted>2006-08-01T17:47:00Z</cp:lastPrinted>
  <dcterms:created xsi:type="dcterms:W3CDTF">2013-09-16T08:47:00Z</dcterms:created>
  <dcterms:modified xsi:type="dcterms:W3CDTF">2013-10-31T08:24:00Z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