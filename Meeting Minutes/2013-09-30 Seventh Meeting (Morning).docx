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2E25D9" w:rsidP="00654D0D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Six</w:t>
            </w:r>
            <w:r w:rsidR="00631CFE">
              <w:rPr>
                <w:rFonts w:ascii="Arial" w:hAnsi="Arial" w:cs="Arial"/>
                <w:sz w:val="24"/>
              </w:rPr>
              <w:t>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4F7A5A"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</w:t>
            </w:r>
            <w:r w:rsidR="00654D0D">
              <w:rPr>
                <w:rFonts w:ascii="Arial" w:hAnsi="Arial" w:cs="Arial"/>
                <w:sz w:val="24"/>
              </w:rPr>
              <w:t>30/09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1821A5" w:rsidP="001821A5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30</w:t>
            </w:r>
            <w:r w:rsidR="00654D0D">
              <w:rPr>
                <w:rFonts w:ascii="Arial" w:hAnsi="Arial" w:cs="Arial"/>
                <w:sz w:val="21"/>
              </w:rPr>
              <w:t>/09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BinhNT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631CFE" w:rsidRPr="00C83F34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(DatDM</w:t>
            </w:r>
            <w:r w:rsidR="00775A2A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943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Use Case Diagram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861C5A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654D0D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7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9431A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use case diagram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0C2812">
        <w:trPr>
          <w:trHeight w:hRule="exact" w:val="242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D60BB0" w:rsidRDefault="008E3E38" w:rsidP="00FC574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3A4450">
              <w:rPr>
                <w:rFonts w:ascii="Arial" w:hAnsi="Arial" w:cs="Arial"/>
                <w:color w:val="auto"/>
              </w:rPr>
              <w:t>BinhNT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8E3E38" w:rsidRDefault="00D60BB0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Business Rule:</w:t>
            </w:r>
            <w:r w:rsidR="00654D0D">
              <w:rPr>
                <w:rFonts w:ascii="Arial" w:hAnsi="Arial" w:cs="Arial"/>
                <w:b w:val="0"/>
                <w:color w:val="auto"/>
              </w:rPr>
              <w:t xml:space="preserve"> Use Case (Checking Attendance Auto):</w:t>
            </w:r>
            <w:r>
              <w:rPr>
                <w:rFonts w:ascii="Arial" w:hAnsi="Arial" w:cs="Arial"/>
                <w:b w:val="0"/>
                <w:color w:val="auto"/>
              </w:rPr>
              <w:t xml:space="preserve"> </w:t>
            </w:r>
            <w:r w:rsidR="00654D0D">
              <w:rPr>
                <w:rFonts w:ascii="Arial" w:hAnsi="Arial" w:cs="Arial"/>
                <w:b w:val="0"/>
                <w:color w:val="auto"/>
              </w:rPr>
              <w:t>The required size, resolution, wifi speed.</w:t>
            </w:r>
          </w:p>
          <w:p w:rsidR="00D60BB0" w:rsidRDefault="00D60BB0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Priority: High.</w:t>
            </w:r>
          </w:p>
          <w:p w:rsidR="00D60BB0" w:rsidRDefault="00654D0D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the font to right size: 12</w:t>
            </w:r>
            <w:r w:rsidR="00D60BB0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654D0D" w:rsidRDefault="00D60BB0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Precondition: - User is instructor. Instructor is assign to class. Instructor have already check attendance auto.</w:t>
            </w:r>
          </w:p>
          <w:p w:rsidR="00654D0D" w:rsidRPr="00654D0D" w:rsidRDefault="00654D0D" w:rsidP="00FC574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654D0D">
              <w:rPr>
                <w:rFonts w:ascii="Arial" w:hAnsi="Arial" w:cs="Arial"/>
                <w:color w:val="auto"/>
              </w:rPr>
              <w:t>HoangPH, HuyNQ:</w:t>
            </w:r>
          </w:p>
          <w:p w:rsidR="007679DA" w:rsidRPr="00654D0D" w:rsidRDefault="00654D0D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Rewrite + fix the business rules of checked Use Case.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F5384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specification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654D0D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04/10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EndPr/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861C5A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2E16F1" w:rsidP="008421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7:10</w:t>
            </w:r>
            <w:r w:rsidR="008421B3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BD465F">
        <w:trPr>
          <w:trHeight w:hRule="exact" w:val="460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31155" w:rsidRDefault="0010038A" w:rsidP="00096A30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HuyNQ</w:t>
            </w:r>
            <w:bookmarkStart w:id="0" w:name="_GoBack"/>
            <w:bookmarkEnd w:id="0"/>
            <w:r w:rsidR="00096A30" w:rsidRPr="00096A30">
              <w:rPr>
                <w:rFonts w:ascii="Arial" w:hAnsi="Arial" w:cs="Arial"/>
                <w:color w:val="auto"/>
                <w:sz w:val="21"/>
                <w:szCs w:val="21"/>
              </w:rPr>
              <w:t>:</w:t>
            </w:r>
          </w:p>
          <w:p w:rsidR="00F31155" w:rsidRPr="00FC574D" w:rsidRDefault="00F31155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 w:rsidRPr="00FC574D">
              <w:rPr>
                <w:rFonts w:ascii="Arial" w:hAnsi="Arial" w:cs="Arial"/>
                <w:b w:val="0"/>
                <w:color w:val="auto"/>
              </w:rPr>
              <w:t>Validate all the input fields.</w:t>
            </w:r>
          </w:p>
          <w:p w:rsidR="00F31155" w:rsidRPr="00FC574D" w:rsidRDefault="00F31155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 w:rsidRPr="00FC574D">
              <w:rPr>
                <w:rFonts w:ascii="Arial" w:hAnsi="Arial" w:cs="Arial"/>
                <w:b w:val="0"/>
                <w:color w:val="auto"/>
              </w:rPr>
              <w:t>Create template excel file for user.</w:t>
            </w:r>
          </w:p>
          <w:p w:rsidR="00F31155" w:rsidRPr="00FC574D" w:rsidRDefault="00F31155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 w:rsidRPr="00FC574D">
              <w:rPr>
                <w:rFonts w:ascii="Arial" w:hAnsi="Arial" w:cs="Arial"/>
                <w:b w:val="0"/>
                <w:color w:val="auto"/>
              </w:rPr>
              <w:t>User choose major before chosing classes, subject.</w:t>
            </w:r>
          </w:p>
          <w:p w:rsidR="00096A30" w:rsidRPr="00FC574D" w:rsidRDefault="00F31155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 w:rsidRPr="00FC574D">
              <w:rPr>
                <w:rFonts w:ascii="Arial" w:hAnsi="Arial" w:cs="Arial"/>
                <w:b w:val="0"/>
                <w:color w:val="auto"/>
              </w:rPr>
              <w:t xml:space="preserve">Class name: Input full or just number, then append Major shortname </w:t>
            </w:r>
          </w:p>
          <w:p w:rsidR="000C2812" w:rsidRPr="00650527" w:rsidRDefault="00140E83" w:rsidP="000C2812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650527">
              <w:rPr>
                <w:rFonts w:ascii="Arial" w:hAnsi="Arial" w:cs="Arial"/>
                <w:color w:val="auto"/>
                <w:sz w:val="21"/>
                <w:szCs w:val="21"/>
              </w:rPr>
              <w:t>Hoang</w:t>
            </w:r>
            <w:r w:rsidR="000C2812" w:rsidRPr="00650527">
              <w:rPr>
                <w:rFonts w:ascii="Arial" w:hAnsi="Arial" w:cs="Arial"/>
                <w:color w:val="auto"/>
                <w:sz w:val="21"/>
                <w:szCs w:val="21"/>
              </w:rPr>
              <w:t>PH</w:t>
            </w:r>
            <w:r w:rsidRPr="00650527">
              <w:rPr>
                <w:rFonts w:ascii="Arial" w:hAnsi="Arial" w:cs="Arial"/>
                <w:color w:val="auto"/>
                <w:sz w:val="21"/>
                <w:szCs w:val="21"/>
              </w:rPr>
              <w:t xml:space="preserve">: </w:t>
            </w:r>
          </w:p>
          <w:p w:rsidR="00654D0D" w:rsidRPr="00FC574D" w:rsidRDefault="000C2812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 w:rsidRPr="00FC574D">
              <w:rPr>
                <w:rFonts w:ascii="Arial" w:hAnsi="Arial" w:cs="Arial"/>
                <w:b w:val="0"/>
                <w:color w:val="auto"/>
              </w:rPr>
              <w:t>When instructor input attendance note, append user name to the note for tracking.</w:t>
            </w:r>
          </w:p>
          <w:p w:rsidR="00654D0D" w:rsidRPr="003A4450" w:rsidRDefault="000C2812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 w:rsidRPr="00FC574D">
              <w:rPr>
                <w:rFonts w:ascii="Arial" w:hAnsi="Arial" w:cs="Arial"/>
                <w:b w:val="0"/>
                <w:color w:val="auto"/>
              </w:rPr>
              <w:t>Append to tab for instructor. Remove Student list when checking attendance auto finish</w:t>
            </w:r>
            <w:r w:rsidR="005D0439">
              <w:rPr>
                <w:rFonts w:ascii="Arial" w:hAnsi="Arial" w:cs="Arial"/>
                <w:b w:val="0"/>
                <w:color w:val="auto"/>
              </w:rPr>
              <w:t>.</w:t>
            </w:r>
            <w:r w:rsidR="00654D0D"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  <w:p w:rsidR="00654D0D" w:rsidRPr="00FC574D" w:rsidRDefault="005D0439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 w:rsidRPr="00FC574D">
              <w:rPr>
                <w:rFonts w:ascii="Arial" w:hAnsi="Arial" w:cs="Arial"/>
                <w:b w:val="0"/>
                <w:color w:val="auto"/>
              </w:rPr>
              <w:t>Excel report for instructor, show the attendance from the begin to today.</w:t>
            </w:r>
          </w:p>
          <w:p w:rsidR="005D0439" w:rsidRPr="00FC574D" w:rsidRDefault="005D0439" w:rsidP="00FC574D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 w:rsidRPr="00FC574D">
              <w:rPr>
                <w:rFonts w:ascii="Arial" w:hAnsi="Arial" w:cs="Arial"/>
                <w:b w:val="0"/>
                <w:color w:val="auto"/>
              </w:rPr>
              <w:t>Write Automation Test, each detection in run ~1000 times, write report + log.</w:t>
            </w:r>
          </w:p>
          <w:p w:rsidR="0010038A" w:rsidRDefault="0010038A" w:rsidP="00096A30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0038A">
              <w:rPr>
                <w:rFonts w:ascii="Arial" w:hAnsi="Arial" w:cs="Arial"/>
                <w:color w:val="auto"/>
                <w:sz w:val="21"/>
                <w:szCs w:val="21"/>
              </w:rPr>
              <w:t>BinhNT:</w:t>
            </w:r>
          </w:p>
          <w:p w:rsidR="005D0439" w:rsidRPr="005D0439" w:rsidRDefault="005D0439" w:rsidP="005D0439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In the log detail. Show image small as thumbnail.</w:t>
            </w:r>
          </w:p>
          <w:p w:rsidR="005D0439" w:rsidRPr="005D0439" w:rsidRDefault="005D0439" w:rsidP="005D0439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Check logic so intructor can only edit today and yesterday.</w:t>
            </w:r>
          </w:p>
          <w:p w:rsidR="005D0439" w:rsidRPr="00EA2BDE" w:rsidRDefault="005D0439" w:rsidP="005D0439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Begin implementing to prototype on mobile. (Create dump web service for testing).</w:t>
            </w:r>
          </w:p>
          <w:p w:rsidR="00EA2BDE" w:rsidRPr="0010038A" w:rsidRDefault="00EA2BDE" w:rsidP="005D0439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Prototype: Choose green prototype. Making prototype with HuyNQ.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650527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650527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4/10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EndPr/>
            <w:sdtContent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Another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861C5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EA2BDE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7:45</w:t>
            </w:r>
            <w:r w:rsidR="003F050A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EA2BDE">
        <w:trPr>
          <w:trHeight w:hRule="exact" w:val="55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EA2BDE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SDD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B01D2D">
        <w:trPr>
          <w:trHeight w:hRule="exact" w:val="109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25D9" w:rsidRDefault="00EA2BDE" w:rsidP="00EA2BDE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In class diagram, only show data classes (not controller,….).</w:t>
            </w:r>
          </w:p>
          <w:p w:rsidR="00EA2BDE" w:rsidRDefault="00EA2BDE" w:rsidP="00EA2BDE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Draw sequence diagram for only important use case.</w:t>
            </w:r>
          </w:p>
          <w:p w:rsidR="00FC574D" w:rsidRPr="00CE4AE7" w:rsidRDefault="00FC574D" w:rsidP="00EA2BDE">
            <w:pPr>
              <w:pStyle w:val="MinutesandAgendaTitles"/>
              <w:numPr>
                <w:ilvl w:val="0"/>
                <w:numId w:val="8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Write the selected algorith</w:t>
            </w:r>
            <w:r w:rsidR="00B01D2D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im</w:t>
            </w:r>
            <w:r w:rsidR="00B01D2D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plement, reference, constrains. Write the testing report here, too.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9B7D1B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9B7D1B" w:rsidP="00CA618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SDD (Nearly completed)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9B7D1B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9B7D1B" w:rsidP="00D426D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4/10</w:t>
            </w:r>
            <w:r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5A" w:rsidRDefault="00861C5A">
      <w:r>
        <w:separator/>
      </w:r>
    </w:p>
  </w:endnote>
  <w:endnote w:type="continuationSeparator" w:id="0">
    <w:p w:rsidR="00861C5A" w:rsidRDefault="0086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5A" w:rsidRDefault="00861C5A">
      <w:r>
        <w:separator/>
      </w:r>
    </w:p>
  </w:footnote>
  <w:footnote w:type="continuationSeparator" w:id="0">
    <w:p w:rsidR="00861C5A" w:rsidRDefault="00861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840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1E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8282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08A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45FA8"/>
    <w:rsid w:val="00055730"/>
    <w:rsid w:val="00083723"/>
    <w:rsid w:val="00096A30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37D13"/>
    <w:rsid w:val="00281740"/>
    <w:rsid w:val="002C71A3"/>
    <w:rsid w:val="002D7458"/>
    <w:rsid w:val="002E16F1"/>
    <w:rsid w:val="002E25D9"/>
    <w:rsid w:val="002E3FDD"/>
    <w:rsid w:val="002F5384"/>
    <w:rsid w:val="00306797"/>
    <w:rsid w:val="003146E1"/>
    <w:rsid w:val="00331579"/>
    <w:rsid w:val="003360EA"/>
    <w:rsid w:val="003545FA"/>
    <w:rsid w:val="0037561F"/>
    <w:rsid w:val="00376666"/>
    <w:rsid w:val="003946FD"/>
    <w:rsid w:val="003A37C4"/>
    <w:rsid w:val="003A4450"/>
    <w:rsid w:val="003B3BA6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92D05"/>
    <w:rsid w:val="005A2CFA"/>
    <w:rsid w:val="005D0439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9431A3"/>
    <w:rsid w:val="009459F9"/>
    <w:rsid w:val="009A4109"/>
    <w:rsid w:val="009B7D1B"/>
    <w:rsid w:val="009E5C14"/>
    <w:rsid w:val="00A71C10"/>
    <w:rsid w:val="00AC170C"/>
    <w:rsid w:val="00B01D2D"/>
    <w:rsid w:val="00B13C54"/>
    <w:rsid w:val="00B4503C"/>
    <w:rsid w:val="00B524E0"/>
    <w:rsid w:val="00B65361"/>
    <w:rsid w:val="00BD1255"/>
    <w:rsid w:val="00BD465F"/>
    <w:rsid w:val="00BF4E35"/>
    <w:rsid w:val="00C56896"/>
    <w:rsid w:val="00C82382"/>
    <w:rsid w:val="00C83F34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E2777"/>
    <w:rsid w:val="00DE5284"/>
    <w:rsid w:val="00DF1715"/>
    <w:rsid w:val="00E11303"/>
    <w:rsid w:val="00E22375"/>
    <w:rsid w:val="00E26960"/>
    <w:rsid w:val="00EA2BDE"/>
    <w:rsid w:val="00EB1EEE"/>
    <w:rsid w:val="00EB7F0E"/>
    <w:rsid w:val="00ED0B51"/>
    <w:rsid w:val="00EE2399"/>
    <w:rsid w:val="00EE3614"/>
    <w:rsid w:val="00F0650C"/>
    <w:rsid w:val="00F11266"/>
    <w:rsid w:val="00F31155"/>
    <w:rsid w:val="00F401D4"/>
    <w:rsid w:val="00F77AD9"/>
    <w:rsid w:val="00F95A5D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F56375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202C27"/>
    <w:rsid w:val="002F0C4B"/>
    <w:rsid w:val="0033340B"/>
    <w:rsid w:val="004A47D9"/>
    <w:rsid w:val="004A4B34"/>
    <w:rsid w:val="0068007C"/>
    <w:rsid w:val="006B389E"/>
    <w:rsid w:val="00707988"/>
    <w:rsid w:val="007D1BE7"/>
    <w:rsid w:val="009E6D1B"/>
    <w:rsid w:val="00A80CDB"/>
    <w:rsid w:val="00BE7F90"/>
    <w:rsid w:val="00CC02C8"/>
    <w:rsid w:val="00CD72CB"/>
    <w:rsid w:val="00ED78CA"/>
    <w:rsid w:val="00F26564"/>
    <w:rsid w:val="00F56375"/>
    <w:rsid w:val="00F97C08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285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Hoang</cp:lastModifiedBy>
  <cp:revision>46</cp:revision>
  <cp:lastPrinted>2006-08-01T17:47:00Z</cp:lastPrinted>
  <dcterms:created xsi:type="dcterms:W3CDTF">2013-09-16T08:47:00Z</dcterms:created>
  <dcterms:modified xsi:type="dcterms:W3CDTF">2013-09-30T08:55:00Z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