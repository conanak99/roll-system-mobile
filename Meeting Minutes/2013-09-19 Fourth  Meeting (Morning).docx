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42"/>
        <w:gridCol w:w="15"/>
        <w:gridCol w:w="1183"/>
        <w:gridCol w:w="2786"/>
        <w:gridCol w:w="138"/>
        <w:gridCol w:w="1794"/>
        <w:gridCol w:w="1270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C56896" w:rsidP="00331579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Fourth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 w:rsidR="004F7A5A" w:rsidRPr="00C83F34">
              <w:rPr>
                <w:rFonts w:ascii="Arial" w:hAnsi="Arial" w:cs="Arial"/>
                <w:sz w:val="24"/>
              </w:rPr>
              <w:t>1</w:t>
            </w:r>
            <w:r w:rsidR="00331579">
              <w:rPr>
                <w:rFonts w:ascii="Arial" w:hAnsi="Arial" w:cs="Arial"/>
                <w:sz w:val="24"/>
              </w:rPr>
              <w:t>9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2940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F401D4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FD6830">
              <w:rPr>
                <w:rFonts w:ascii="Arial" w:hAnsi="Arial" w:cs="Arial"/>
                <w:sz w:val="21"/>
              </w:rPr>
              <w:t>16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92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064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4F7A5A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E22375">
        <w:trPr>
          <w:trHeight w:hRule="exact" w:val="288"/>
          <w:jc w:val="center"/>
        </w:trPr>
        <w:tc>
          <w:tcPr>
            <w:tcW w:w="174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86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1E492D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,BinhNT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8172A2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F77AD9" w:rsidRPr="00C83F34" w:rsidTr="00E22375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E22375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81740">
        <w:trPr>
          <w:trHeight w:hRule="exact" w:val="577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8391D" w:rsidRPr="00C83F34" w:rsidRDefault="004F7A5A" w:rsidP="004F7A5A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</w:rPr>
              <w:t xml:space="preserve">The system </w:t>
            </w:r>
            <w:r w:rsidR="009431A3">
              <w:rPr>
                <w:rFonts w:ascii="Arial" w:hAnsi="Arial" w:cs="Arial"/>
                <w:color w:val="auto"/>
              </w:rPr>
              <w:t>workflow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F7A5A" w:rsidRPr="00C83F34" w:rsidRDefault="008421B3" w:rsidP="004F7A5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Using</w:t>
            </w:r>
            <w:r w:rsidR="009431A3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Back-up image.</w:t>
            </w:r>
          </w:p>
          <w:p w:rsidR="00536F5D" w:rsidRPr="00C83F34" w:rsidRDefault="009431A3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diagram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9431A3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Using extend relationship for View RollCall List.</w:t>
            </w:r>
          </w:p>
          <w:p w:rsidR="00536F5D" w:rsidRPr="00C83F34" w:rsidRDefault="009431A3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Identify face detection and face recognition</w:t>
            </w:r>
            <w:r w:rsidR="00536F5D" w:rsidRPr="00C83F3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EB7F0E" w:rsidRPr="00EB7F0E" w:rsidRDefault="00EB7F0E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EB7F0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actor “Guest”.</w:t>
            </w:r>
          </w:p>
          <w:p w:rsidR="00EB7F0E" w:rsidRPr="00C83F34" w:rsidRDefault="00EB7F0E" w:rsidP="00EB7F0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Student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EB7F0E" w:rsidRPr="00EB7F0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</w:t>
            </w:r>
            <w:r>
              <w:rPr>
                <w:rFonts w:ascii="Arial" w:hAnsi="Arial" w:cs="Arial"/>
                <w:b w:val="0"/>
                <w:color w:val="auto"/>
              </w:rPr>
              <w:t>hange “View absent rate” to “Checking rate take part in class”. Add extend view rate by subject.</w:t>
            </w:r>
          </w:p>
          <w:p w:rsidR="00EB7F0E" w:rsidRPr="00D8654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relation between Manage Student and Manage Student’s Image.</w:t>
            </w:r>
          </w:p>
          <w:p w:rsidR="00D8654E" w:rsidRPr="00D8654E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use case Manage Student’s image.</w:t>
            </w:r>
          </w:p>
          <w:p w:rsidR="00D8654E" w:rsidRPr="00C83F34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“View absent rate”</w:t>
            </w:r>
            <w:r w:rsidR="008421B3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to</w:t>
            </w:r>
            <w:r w:rsidR="008421B3">
              <w:rPr>
                <w:rFonts w:ascii="Arial" w:hAnsi="Arial" w:cs="Arial"/>
                <w:b w:val="0"/>
                <w:color w:val="auto"/>
              </w:rPr>
              <w:t xml:space="preserve"> “</w:t>
            </w:r>
            <w:r>
              <w:rPr>
                <w:rFonts w:ascii="Arial" w:hAnsi="Arial" w:cs="Arial"/>
                <w:b w:val="0"/>
                <w:color w:val="auto"/>
              </w:rPr>
              <w:t>View profile”.</w:t>
            </w:r>
          </w:p>
          <w:p w:rsidR="00EB7F0E" w:rsidRPr="00C83F34" w:rsidRDefault="00EB7F0E" w:rsidP="00EB7F0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Admin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EB7F0E" w:rsidRDefault="00EB7F0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No need Manage Account</w:t>
            </w:r>
          </w:p>
          <w:p w:rsidR="00DA1239" w:rsidRPr="00C83F34" w:rsidRDefault="00DA1239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Change “System configuration” to “Config System”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face detection.</w:t>
            </w:r>
          </w:p>
          <w:p w:rsidR="00EB7F0E" w:rsidRPr="00281740" w:rsidRDefault="00D8654E" w:rsidP="00EB7F0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Create face matching, face recognize – then, include :face detection + stored recognize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view roll call list.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8421B3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Delete Active/inactive account.</w:t>
            </w:r>
          </w:p>
          <w:p w:rsidR="008421B3" w:rsidRPr="00C83F34" w:rsidRDefault="008421B3" w:rsidP="008421B3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  <w:p w:rsidR="007679DA" w:rsidRPr="00C83F34" w:rsidRDefault="007679DA" w:rsidP="00675F66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E22375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E22375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421B3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diagram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6C4801" w:rsidP="00675F6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50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Show all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prototypes.</w:t>
            </w:r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1757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1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8421B3">
        <w:trPr>
          <w:trHeight w:hRule="exact" w:val="326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 xml:space="preserve">Roll Call Detail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8421B3" w:rsidRPr="008421B3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Edit format for present column (absent/present)</w:t>
            </w:r>
            <w:r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8421B3" w:rsidRPr="008421B3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Align: right for digit.</w:t>
            </w:r>
          </w:p>
          <w:p w:rsidR="008421B3" w:rsidRPr="00C83F34" w:rsidRDefault="008421B3" w:rsidP="00986126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link Detail to button Detail 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352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986126">
        <w:trPr>
          <w:trHeight w:hRule="exact" w:val="730"/>
          <w:jc w:val="center"/>
        </w:trPr>
        <w:tc>
          <w:tcPr>
            <w:tcW w:w="5726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Prototype, Use case detail</w:t>
            </w:r>
          </w:p>
        </w:tc>
        <w:tc>
          <w:tcPr>
            <w:tcW w:w="193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27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19/9/2013</w:t>
            </w:r>
          </w:p>
        </w:tc>
      </w:tr>
    </w:tbl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361" w:rsidRDefault="00B65361">
      <w:r>
        <w:separator/>
      </w:r>
    </w:p>
  </w:endnote>
  <w:endnote w:type="continuationSeparator" w:id="1">
    <w:p w:rsidR="00B65361" w:rsidRDefault="00B65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361" w:rsidRDefault="00B65361">
      <w:r>
        <w:separator/>
      </w:r>
    </w:p>
  </w:footnote>
  <w:footnote w:type="continuationSeparator" w:id="1">
    <w:p w:rsidR="00B65361" w:rsidRDefault="00B65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094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EB96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8B42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304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83723"/>
    <w:rsid w:val="000D4B3E"/>
    <w:rsid w:val="001653B8"/>
    <w:rsid w:val="00180020"/>
    <w:rsid w:val="001803AC"/>
    <w:rsid w:val="0018514B"/>
    <w:rsid w:val="00194B78"/>
    <w:rsid w:val="0019670D"/>
    <w:rsid w:val="001E492D"/>
    <w:rsid w:val="001F0D6D"/>
    <w:rsid w:val="00281740"/>
    <w:rsid w:val="002D7458"/>
    <w:rsid w:val="002E3FDD"/>
    <w:rsid w:val="00306797"/>
    <w:rsid w:val="003146E1"/>
    <w:rsid w:val="00331579"/>
    <w:rsid w:val="003360EA"/>
    <w:rsid w:val="003545FA"/>
    <w:rsid w:val="00376666"/>
    <w:rsid w:val="003A37C4"/>
    <w:rsid w:val="003D6A88"/>
    <w:rsid w:val="00412B8E"/>
    <w:rsid w:val="00414155"/>
    <w:rsid w:val="004335BE"/>
    <w:rsid w:val="00497BA8"/>
    <w:rsid w:val="004D65F8"/>
    <w:rsid w:val="004F2E0B"/>
    <w:rsid w:val="004F7A5A"/>
    <w:rsid w:val="005005E1"/>
    <w:rsid w:val="00536F5D"/>
    <w:rsid w:val="0058391D"/>
    <w:rsid w:val="00592D05"/>
    <w:rsid w:val="005A2CFA"/>
    <w:rsid w:val="00617D57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A71C10"/>
    <w:rsid w:val="00AC170C"/>
    <w:rsid w:val="00B13C54"/>
    <w:rsid w:val="00B4503C"/>
    <w:rsid w:val="00B524E0"/>
    <w:rsid w:val="00B65361"/>
    <w:rsid w:val="00C56896"/>
    <w:rsid w:val="00C82382"/>
    <w:rsid w:val="00C83F34"/>
    <w:rsid w:val="00CD2E24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E22375"/>
    <w:rsid w:val="00E26960"/>
    <w:rsid w:val="00EB1EEE"/>
    <w:rsid w:val="00EB7F0E"/>
    <w:rsid w:val="00ED0B51"/>
    <w:rsid w:val="00EE2399"/>
    <w:rsid w:val="00EE3614"/>
    <w:rsid w:val="00F11266"/>
    <w:rsid w:val="00F401D4"/>
    <w:rsid w:val="00F77AD9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00000" w:rsidRDefault="004A4B34" w:rsidP="004A4B34">
          <w:pPr>
            <w:pStyle w:val="3CC39E4E88684D67A58CDC16886E71A2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E1403"/>
    <w:rsid w:val="00103772"/>
    <w:rsid w:val="0033340B"/>
    <w:rsid w:val="004A47D9"/>
    <w:rsid w:val="004A4B34"/>
    <w:rsid w:val="0068007C"/>
    <w:rsid w:val="00707988"/>
    <w:rsid w:val="007D1BE7"/>
    <w:rsid w:val="009E6D1B"/>
    <w:rsid w:val="00BE7F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10</cp:revision>
  <cp:lastPrinted>2006-08-01T17:47:00Z</cp:lastPrinted>
  <dcterms:created xsi:type="dcterms:W3CDTF">2013-09-16T08:47:00Z</dcterms:created>
  <dcterms:modified xsi:type="dcterms:W3CDTF">2013-09-19T06:24:00Z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