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6"/>
        <w:gridCol w:w="15"/>
        <w:gridCol w:w="1157"/>
        <w:gridCol w:w="2740"/>
        <w:gridCol w:w="138"/>
        <w:gridCol w:w="1780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2E25D9" w:rsidP="002E25D9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Six</w:t>
            </w:r>
            <w:r w:rsidR="00631CFE">
              <w:rPr>
                <w:rFonts w:ascii="Arial" w:hAnsi="Arial" w:cs="Arial"/>
                <w:sz w:val="24"/>
              </w:rPr>
              <w:t>th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 w:rsidR="004F7A5A" w:rsidRPr="00C83F34">
              <w:rPr>
                <w:rFonts w:ascii="Arial" w:hAnsi="Arial" w:cs="Arial"/>
                <w:sz w:val="24"/>
              </w:rPr>
              <w:t>Morning</w:t>
            </w:r>
            <w:r w:rsidR="004D65F8" w:rsidRPr="00C83F34">
              <w:rPr>
                <w:rFonts w:ascii="Arial" w:hAnsi="Arial" w:cs="Arial"/>
                <w:sz w:val="24"/>
              </w:rPr>
              <w:t xml:space="preserve"> 09/</w:t>
            </w:r>
            <w:r>
              <w:rPr>
                <w:rFonts w:ascii="Arial" w:hAnsi="Arial" w:cs="Arial"/>
                <w:sz w:val="24"/>
              </w:rPr>
              <w:t>26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29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4D65F8" w:rsidP="001821A5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09/</w:t>
            </w:r>
            <w:r w:rsidR="001821A5">
              <w:rPr>
                <w:rFonts w:ascii="Arial" w:hAnsi="Arial" w:cs="Arial"/>
                <w:sz w:val="21"/>
              </w:rPr>
              <w:t>30</w:t>
            </w:r>
            <w:r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87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864B6C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>8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:00- </w:t>
            </w:r>
            <w:r w:rsidRPr="00C83F34">
              <w:rPr>
                <w:rFonts w:ascii="Arial" w:hAnsi="Arial" w:cs="Arial"/>
                <w:spacing w:val="0"/>
                <w:sz w:val="21"/>
              </w:rPr>
              <w:t>9:30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 </w:t>
            </w:r>
            <w:r w:rsidRPr="00C83F34">
              <w:rPr>
                <w:rFonts w:ascii="Arial" w:hAnsi="Arial" w:cs="Arial"/>
                <w:spacing w:val="0"/>
                <w:sz w:val="21"/>
              </w:rPr>
              <w:t>a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14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864B6C" w:rsidRPr="00C83F34">
              <w:rPr>
                <w:rFonts w:ascii="Arial" w:hAnsi="Arial" w:cs="Arial"/>
                <w:spacing w:val="0"/>
                <w:sz w:val="21"/>
              </w:rPr>
              <w:t>109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BinhNT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KhanhKT, HoangPH, HuyNQ</w:t>
            </w:r>
            <w:r w:rsidR="00631CFE">
              <w:rPr>
                <w:rFonts w:ascii="Arial" w:hAnsi="Arial" w:cs="Arial"/>
                <w:sz w:val="21"/>
              </w:rPr>
              <w:t>, BinhNT</w:t>
            </w:r>
            <w:r w:rsidR="00631CFE" w:rsidRPr="00C83F34">
              <w:rPr>
                <w:rFonts w:ascii="Arial" w:hAnsi="Arial" w:cs="Arial"/>
                <w:sz w:val="21"/>
              </w:rPr>
              <w:t xml:space="preserve"> </w:t>
            </w:r>
            <w:r w:rsidR="00042015" w:rsidRPr="00C83F34">
              <w:rPr>
                <w:rFonts w:ascii="Arial" w:hAnsi="Arial" w:cs="Arial"/>
                <w:sz w:val="21"/>
              </w:rPr>
              <w:t>(DatDM</w:t>
            </w:r>
            <w:r w:rsidR="00775A2A">
              <w:rPr>
                <w:rFonts w:ascii="Arial" w:hAnsi="Arial" w:cs="Arial"/>
                <w:sz w:val="21"/>
              </w:rPr>
              <w:t xml:space="preserve"> </w:t>
            </w:r>
            <w:r w:rsidR="00042015" w:rsidRPr="00C83F34">
              <w:rPr>
                <w:rFonts w:ascii="Arial" w:hAnsi="Arial" w:cs="Arial"/>
                <w:sz w:val="21"/>
              </w:rPr>
              <w:t>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EndPr/>
            <w:sdtContent>
              <w:p w:rsidR="00414155" w:rsidRPr="00C83F34" w:rsidRDefault="009431A3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Use Case Diagram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2C71A3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864B6C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8:00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F77AD9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9431A3" w:rsidP="009431A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use case diagram</w:t>
            </w:r>
          </w:p>
        </w:tc>
      </w:tr>
      <w:tr w:rsidR="005005E1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1F2DDA">
        <w:trPr>
          <w:trHeight w:hRule="exact" w:val="368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 w:rsidRPr="000A4DA2">
              <w:rPr>
                <w:rFonts w:ascii="Arial" w:hAnsi="Arial" w:cs="Arial"/>
                <w:color w:val="auto"/>
              </w:rPr>
              <w:t>HoangPH</w:t>
            </w:r>
            <w:r>
              <w:rPr>
                <w:rFonts w:ascii="Arial" w:hAnsi="Arial" w:cs="Arial"/>
                <w:b w:val="0"/>
                <w:color w:val="auto"/>
              </w:rPr>
              <w:t>: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- User -&gt; authorize user</w:t>
            </w:r>
            <w:r w:rsidR="00045FA8">
              <w:rPr>
                <w:rFonts w:ascii="Arial" w:hAnsi="Arial" w:cs="Arial"/>
                <w:b w:val="0"/>
                <w:color w:val="auto"/>
              </w:rPr>
              <w:t>. Dropbox value, change to “Source”</w:t>
            </w:r>
            <w:bookmarkStart w:id="0" w:name="_GoBack"/>
            <w:bookmarkEnd w:id="0"/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- Arrange usecase follow format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- convert text -&gt; label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- Use “-” with usecase have one more case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- Convert “&gt;” -&gt; larger than or something else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- (Usecase 3) alternative: Add case “No choice”   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- Core flow be “High”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- (Usecase Face detection): “Success”: respond to frontend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- Create sequence diagram: just main flow, no exception / alternative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</w:t>
            </w:r>
            <w:r w:rsidRPr="000A4DA2">
              <w:rPr>
                <w:rFonts w:ascii="Arial" w:hAnsi="Arial" w:cs="Arial"/>
                <w:color w:val="auto"/>
              </w:rPr>
              <w:t>HuyNQ</w:t>
            </w:r>
            <w:r>
              <w:rPr>
                <w:rFonts w:ascii="Arial" w:hAnsi="Arial" w:cs="Arial"/>
                <w:b w:val="0"/>
                <w:color w:val="auto"/>
              </w:rPr>
              <w:t xml:space="preserve">: 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- Get exception to business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- (Usecase 1): Triggers: Delete “year”, business “view time slot 11:00”</w:t>
            </w:r>
          </w:p>
          <w:p w:rsidR="008E3E38" w:rsidRPr="003A4450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 w:rsidRPr="003A4450">
              <w:rPr>
                <w:rFonts w:ascii="Arial" w:hAnsi="Arial" w:cs="Arial"/>
                <w:color w:val="auto"/>
              </w:rPr>
              <w:t>BinhNT</w:t>
            </w:r>
            <w:r>
              <w:rPr>
                <w:rFonts w:ascii="Arial" w:hAnsi="Arial" w:cs="Arial"/>
                <w:color w:val="auto"/>
              </w:rPr>
              <w:t xml:space="preserve">: </w:t>
            </w:r>
            <w:r>
              <w:rPr>
                <w:rFonts w:ascii="Arial" w:hAnsi="Arial" w:cs="Arial"/>
                <w:b w:val="0"/>
                <w:color w:val="auto"/>
              </w:rPr>
              <w:t>- (Usecase 1): Change name (Capture and Show result attendance)</w:t>
            </w:r>
          </w:p>
          <w:p w:rsidR="007679DA" w:rsidRPr="002F5384" w:rsidRDefault="007679DA" w:rsidP="008E3E38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EE2399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2F5384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 case specification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8E3E38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30</w:t>
            </w:r>
            <w:r w:rsidR="006C4801" w:rsidRPr="00C83F34">
              <w:rPr>
                <w:rFonts w:ascii="Arial" w:hAnsi="Arial" w:cs="Arial"/>
                <w:color w:val="auto"/>
                <w:sz w:val="21"/>
              </w:rPr>
              <w:t>/9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  <w:tr w:rsidR="008421B3" w:rsidRPr="00C83F34" w:rsidTr="00986126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1148159"/>
              <w:placeholder>
                <w:docPart w:val="3CC39E4E88684D67A58CDC16886E71A2"/>
              </w:placeholder>
            </w:sdtPr>
            <w:sdtEndPr/>
            <w:sdtContent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Prototype</w:t>
                </w:r>
                <w:r w:rsidRPr="00C83F34">
                  <w:rPr>
                    <w:rFonts w:ascii="Arial" w:hAnsi="Arial" w:cs="Arial"/>
                    <w:sz w:val="24"/>
                  </w:rPr>
                  <w:t>– Review</w:t>
                </w:r>
              </w:p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8421B3" w:rsidRPr="00C83F34" w:rsidRDefault="002C71A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8421B3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8:</w:t>
            </w:r>
            <w:r w:rsidR="003F050A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3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527722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8421B3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986126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prototypes.</w:t>
            </w:r>
          </w:p>
        </w:tc>
      </w:tr>
      <w:tr w:rsidR="008421B3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9A4109">
        <w:trPr>
          <w:trHeight w:hRule="exact" w:val="1765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0A4DA2" w:rsidRDefault="008E3E38" w:rsidP="000A4DA2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8E3E38">
              <w:rPr>
                <w:rFonts w:ascii="Arial" w:hAnsi="Arial" w:cs="Arial"/>
                <w:color w:val="auto"/>
              </w:rPr>
              <w:t>Web:</w:t>
            </w:r>
            <w:r>
              <w:rPr>
                <w:rFonts w:ascii="Arial" w:hAnsi="Arial" w:cs="Arial"/>
                <w:color w:val="auto"/>
              </w:rPr>
              <w:t>-</w:t>
            </w:r>
            <w:r w:rsidRPr="008E3E38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    </w:t>
            </w:r>
            <w:r>
              <w:rPr>
                <w:rFonts w:ascii="Arial" w:hAnsi="Arial" w:cs="Arial"/>
                <w:b w:val="0"/>
                <w:color w:val="auto"/>
              </w:rPr>
              <w:t>Change color bg, menu left, banner, footer</w:t>
            </w:r>
          </w:p>
          <w:p w:rsidR="008E3E38" w:rsidRDefault="008E3E38" w:rsidP="008E3E38">
            <w:pPr>
              <w:pStyle w:val="MinutesandAgendaTitles"/>
              <w:numPr>
                <w:ilvl w:val="0"/>
                <w:numId w:val="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Create something on right side (hint)</w:t>
            </w:r>
          </w:p>
          <w:p w:rsidR="008E3E38" w:rsidRPr="008E3E38" w:rsidRDefault="008E3E38" w:rsidP="008E3E38">
            <w:pPr>
              <w:pStyle w:val="MinutesandAgendaTitles"/>
              <w:numPr>
                <w:ilvl w:val="0"/>
                <w:numId w:val="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(New Roll Call): change button (Show) -&gt; link</w:t>
            </w:r>
          </w:p>
          <w:p w:rsidR="003B3BA6" w:rsidRPr="000A4DA2" w:rsidRDefault="003B3BA6" w:rsidP="000A4DA2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0A4DA2">
              <w:rPr>
                <w:rFonts w:ascii="Arial" w:hAnsi="Arial" w:cs="Arial"/>
                <w:color w:val="auto"/>
              </w:rPr>
              <w:t>ERD :</w:t>
            </w:r>
          </w:p>
          <w:p w:rsidR="001D39F4" w:rsidRPr="00CE4AE7" w:rsidRDefault="000A4DA2" w:rsidP="003E5FE3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ERD have no foreign key (</w:t>
            </w:r>
            <w:r w:rsidR="003E5FE3">
              <w:rPr>
                <w:rFonts w:ascii="Arial" w:hAnsi="Arial" w:cs="Arial"/>
                <w:b w:val="0"/>
                <w:color w:val="auto"/>
              </w:rPr>
              <w:t>logical</w:t>
            </w:r>
            <w:r>
              <w:rPr>
                <w:rFonts w:ascii="Arial" w:hAnsi="Arial" w:cs="Arial"/>
                <w:b w:val="0"/>
                <w:color w:val="auto"/>
              </w:rPr>
              <w:t>)</w:t>
            </w:r>
          </w:p>
        </w:tc>
      </w:tr>
      <w:tr w:rsidR="008421B3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8421B3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1E492D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Prototype, Use case detail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E3E38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30</w:t>
            </w:r>
            <w:r w:rsidR="008421B3" w:rsidRPr="00C83F34">
              <w:rPr>
                <w:rFonts w:ascii="Arial" w:hAnsi="Arial" w:cs="Arial"/>
                <w:color w:val="auto"/>
                <w:sz w:val="21"/>
              </w:rPr>
              <w:t>/9/2013</w:t>
            </w:r>
          </w:p>
        </w:tc>
      </w:tr>
      <w:tr w:rsidR="00F95A5D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95A5D" w:rsidRDefault="00F95A5D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lastRenderedPageBreak/>
              <w:t>ERD – Logic &amp; Physical Diagram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95A5D" w:rsidRPr="00C83F34" w:rsidRDefault="00F95A5D" w:rsidP="00986126">
            <w:pPr>
              <w:pStyle w:val="MinutesandAgendaTitles"/>
              <w:rPr>
                <w:rFonts w:ascii="Arial" w:hAnsi="Arial" w:cs="Arial"/>
                <w:color w:val="auto"/>
                <w:sz w:val="21"/>
              </w:rPr>
            </w:pPr>
            <w:r>
              <w:rPr>
                <w:rFonts w:ascii="Arial" w:hAnsi="Arial" w:cs="Arial"/>
                <w:color w:val="auto"/>
                <w:sz w:val="21"/>
              </w:rPr>
              <w:t>HoangPH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95A5D" w:rsidRDefault="008E3E38" w:rsidP="00986126">
            <w:pPr>
              <w:pStyle w:val="MinutesandAgendaTitles"/>
              <w:rPr>
                <w:rFonts w:ascii="Arial" w:hAnsi="Arial" w:cs="Arial"/>
                <w:color w:val="auto"/>
                <w:sz w:val="21"/>
              </w:rPr>
            </w:pPr>
            <w:r>
              <w:rPr>
                <w:rFonts w:ascii="Arial" w:hAnsi="Arial" w:cs="Arial"/>
                <w:color w:val="auto"/>
                <w:sz w:val="21"/>
              </w:rPr>
              <w:t>30</w:t>
            </w:r>
            <w:r w:rsidR="00F95A5D">
              <w:rPr>
                <w:rFonts w:ascii="Arial" w:hAnsi="Arial" w:cs="Arial"/>
                <w:color w:val="auto"/>
                <w:sz w:val="21"/>
              </w:rPr>
              <w:t>/9/2013</w:t>
            </w:r>
          </w:p>
        </w:tc>
      </w:tr>
      <w:tr w:rsidR="003F050A" w:rsidRPr="00C83F34" w:rsidTr="00C725BF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803340355"/>
              <w:placeholder>
                <w:docPart w:val="9B1286E187354CD19E0A683A022CF8DD"/>
              </w:placeholder>
            </w:sdtPr>
            <w:sdtEndPr/>
            <w:sdtContent>
              <w:p w:rsidR="003F050A" w:rsidRPr="00C83F34" w:rsidRDefault="003F050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Another</w:t>
                </w:r>
              </w:p>
              <w:p w:rsidR="003F050A" w:rsidRPr="00C83F34" w:rsidRDefault="003F050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3F050A" w:rsidRPr="00C83F34" w:rsidRDefault="002C71A3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3F050A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9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00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3F050A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C725BF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All detail.</w:t>
            </w:r>
          </w:p>
        </w:tc>
      </w:tr>
      <w:tr w:rsidR="003F050A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1F2DDA">
        <w:trPr>
          <w:trHeight w:hRule="exact" w:val="209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Default="002E25D9" w:rsidP="002E25D9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Demo on 30/9/2013</w:t>
            </w:r>
          </w:p>
          <w:p w:rsidR="002E25D9" w:rsidRDefault="002E25D9" w:rsidP="002E25D9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 w:rsidRPr="00BD1255">
              <w:rPr>
                <w:rFonts w:ascii="Arial" w:hAnsi="Arial" w:cs="Arial"/>
                <w:color w:val="auto"/>
              </w:rPr>
              <w:t>HuyNQ:</w:t>
            </w:r>
            <w:r>
              <w:rPr>
                <w:rFonts w:ascii="Arial" w:hAnsi="Arial" w:cs="Arial"/>
                <w:b w:val="0"/>
                <w:color w:val="auto"/>
              </w:rPr>
              <w:t xml:space="preserve"> Web: Create roll call list, course … Add student list, export roll call follow well form.</w:t>
            </w:r>
          </w:p>
          <w:p w:rsidR="002E25D9" w:rsidRDefault="002E25D9" w:rsidP="002E25D9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 w:rsidRPr="00BD1255">
              <w:rPr>
                <w:rFonts w:ascii="Arial" w:hAnsi="Arial" w:cs="Arial"/>
                <w:color w:val="auto"/>
              </w:rPr>
              <w:t>HoangPH</w:t>
            </w:r>
            <w:r>
              <w:rPr>
                <w:rFonts w:ascii="Arial" w:hAnsi="Arial" w:cs="Arial"/>
                <w:b w:val="0"/>
                <w:color w:val="auto"/>
              </w:rPr>
              <w:t>: Upload image and check attendance, create 15 student (info + image), add class using for demo check attendance</w:t>
            </w:r>
          </w:p>
          <w:p w:rsidR="002E25D9" w:rsidRPr="00CE4AE7" w:rsidRDefault="002E25D9" w:rsidP="002E25D9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BD1255">
              <w:rPr>
                <w:rFonts w:ascii="Arial" w:hAnsi="Arial" w:cs="Arial"/>
                <w:color w:val="auto"/>
              </w:rPr>
              <w:t>BinhNT:</w:t>
            </w:r>
            <w:r>
              <w:rPr>
                <w:rFonts w:ascii="Arial" w:hAnsi="Arial" w:cs="Arial"/>
                <w:b w:val="0"/>
                <w:color w:val="auto"/>
              </w:rPr>
              <w:t xml:space="preserve"> Demo show roll call list, Web: check attendance again, send picture to server.</w:t>
            </w:r>
          </w:p>
        </w:tc>
      </w:tr>
      <w:tr w:rsidR="003F050A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3946FD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CA6183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Demo </w:t>
            </w:r>
            <w:r w:rsidR="00CA6183">
              <w:rPr>
                <w:rFonts w:ascii="Arial" w:hAnsi="Arial" w:cs="Arial"/>
                <w:color w:val="auto"/>
              </w:rPr>
              <w:t>web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BD1255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30</w:t>
            </w:r>
            <w:r w:rsidR="003946FD">
              <w:rPr>
                <w:rFonts w:ascii="Arial" w:hAnsi="Arial" w:cs="Arial"/>
                <w:color w:val="auto"/>
                <w:sz w:val="21"/>
              </w:rPr>
              <w:t>/09/2013</w:t>
            </w:r>
          </w:p>
        </w:tc>
      </w:tr>
      <w:tr w:rsidR="003946FD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All project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31/10</w:t>
            </w:r>
            <w:r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</w:tbl>
    <w:p w:rsidR="003F050A" w:rsidRPr="00C83F34" w:rsidRDefault="003F050A" w:rsidP="003F050A">
      <w:pPr>
        <w:rPr>
          <w:rFonts w:ascii="Arial" w:hAnsi="Arial" w:cs="Arial"/>
          <w:sz w:val="22"/>
        </w:rPr>
      </w:pPr>
    </w:p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1A3" w:rsidRDefault="002C71A3">
      <w:r>
        <w:separator/>
      </w:r>
    </w:p>
  </w:endnote>
  <w:endnote w:type="continuationSeparator" w:id="0">
    <w:p w:rsidR="002C71A3" w:rsidRDefault="002C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Condensed">
    <w:altName w:val="Arial Narrow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1A3" w:rsidRDefault="002C71A3">
      <w:r>
        <w:separator/>
      </w:r>
    </w:p>
  </w:footnote>
  <w:footnote w:type="continuationSeparator" w:id="0">
    <w:p w:rsidR="002C71A3" w:rsidRDefault="002C7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AB94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41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7065E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C9D0E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81599"/>
    <w:multiLevelType w:val="hybridMultilevel"/>
    <w:tmpl w:val="0F1CF60C"/>
    <w:lvl w:ilvl="0" w:tplc="DAF0E88E">
      <w:numFmt w:val="bullet"/>
      <w:lvlText w:val="-"/>
      <w:lvlJc w:val="left"/>
      <w:pPr>
        <w:ind w:left="8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>
    <w:nsid w:val="60487355"/>
    <w:multiLevelType w:val="hybridMultilevel"/>
    <w:tmpl w:val="EE4C840A"/>
    <w:lvl w:ilvl="0" w:tplc="CC5E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6E1"/>
    <w:rsid w:val="00002F60"/>
    <w:rsid w:val="00042015"/>
    <w:rsid w:val="00045FA8"/>
    <w:rsid w:val="00055730"/>
    <w:rsid w:val="00083723"/>
    <w:rsid w:val="000A4DA2"/>
    <w:rsid w:val="000D4B3E"/>
    <w:rsid w:val="001438D1"/>
    <w:rsid w:val="001653B8"/>
    <w:rsid w:val="00180020"/>
    <w:rsid w:val="001803AC"/>
    <w:rsid w:val="001821A5"/>
    <w:rsid w:val="0018514B"/>
    <w:rsid w:val="00194B78"/>
    <w:rsid w:val="0019670D"/>
    <w:rsid w:val="001D39F4"/>
    <w:rsid w:val="001E492D"/>
    <w:rsid w:val="001F0D6D"/>
    <w:rsid w:val="001F2DDA"/>
    <w:rsid w:val="00237D13"/>
    <w:rsid w:val="00281740"/>
    <w:rsid w:val="002C71A3"/>
    <w:rsid w:val="002D7458"/>
    <w:rsid w:val="002E25D9"/>
    <w:rsid w:val="002E3FDD"/>
    <w:rsid w:val="002F5384"/>
    <w:rsid w:val="00306797"/>
    <w:rsid w:val="003146E1"/>
    <w:rsid w:val="00331579"/>
    <w:rsid w:val="003360EA"/>
    <w:rsid w:val="003545FA"/>
    <w:rsid w:val="00376666"/>
    <w:rsid w:val="003946FD"/>
    <w:rsid w:val="003A37C4"/>
    <w:rsid w:val="003A4450"/>
    <w:rsid w:val="003B3BA6"/>
    <w:rsid w:val="003D6A88"/>
    <w:rsid w:val="003E5FE3"/>
    <w:rsid w:val="003F050A"/>
    <w:rsid w:val="00406BA0"/>
    <w:rsid w:val="00412B8E"/>
    <w:rsid w:val="00414155"/>
    <w:rsid w:val="004335BE"/>
    <w:rsid w:val="00474543"/>
    <w:rsid w:val="00497BA8"/>
    <w:rsid w:val="004B3A3D"/>
    <w:rsid w:val="004B66CA"/>
    <w:rsid w:val="004C309A"/>
    <w:rsid w:val="004D65F8"/>
    <w:rsid w:val="004F2E0B"/>
    <w:rsid w:val="004F7A5A"/>
    <w:rsid w:val="005005E1"/>
    <w:rsid w:val="00527722"/>
    <w:rsid w:val="00536F5D"/>
    <w:rsid w:val="0058391D"/>
    <w:rsid w:val="00592D05"/>
    <w:rsid w:val="005A2CFA"/>
    <w:rsid w:val="00617D57"/>
    <w:rsid w:val="00631CFE"/>
    <w:rsid w:val="00672DAB"/>
    <w:rsid w:val="006746A5"/>
    <w:rsid w:val="00675F66"/>
    <w:rsid w:val="0069130F"/>
    <w:rsid w:val="00692B56"/>
    <w:rsid w:val="006B3F0A"/>
    <w:rsid w:val="006C4801"/>
    <w:rsid w:val="006E0E70"/>
    <w:rsid w:val="006F6279"/>
    <w:rsid w:val="00755D60"/>
    <w:rsid w:val="007679DA"/>
    <w:rsid w:val="00775A2A"/>
    <w:rsid w:val="00796353"/>
    <w:rsid w:val="007E0D63"/>
    <w:rsid w:val="008172A2"/>
    <w:rsid w:val="0082115E"/>
    <w:rsid w:val="00825DE7"/>
    <w:rsid w:val="00826FDA"/>
    <w:rsid w:val="008421B3"/>
    <w:rsid w:val="00864AB7"/>
    <w:rsid w:val="00864B6C"/>
    <w:rsid w:val="00866044"/>
    <w:rsid w:val="0087426A"/>
    <w:rsid w:val="00894350"/>
    <w:rsid w:val="008E3E38"/>
    <w:rsid w:val="009431A3"/>
    <w:rsid w:val="009459F9"/>
    <w:rsid w:val="009A4109"/>
    <w:rsid w:val="009E5C14"/>
    <w:rsid w:val="00A71C10"/>
    <w:rsid w:val="00AC170C"/>
    <w:rsid w:val="00B13C54"/>
    <w:rsid w:val="00B4503C"/>
    <w:rsid w:val="00B524E0"/>
    <w:rsid w:val="00B65361"/>
    <w:rsid w:val="00BD1255"/>
    <w:rsid w:val="00BF4E35"/>
    <w:rsid w:val="00C56896"/>
    <w:rsid w:val="00C82382"/>
    <w:rsid w:val="00C83F34"/>
    <w:rsid w:val="00CA6183"/>
    <w:rsid w:val="00CD2E24"/>
    <w:rsid w:val="00CE4AE7"/>
    <w:rsid w:val="00D6791B"/>
    <w:rsid w:val="00D8654E"/>
    <w:rsid w:val="00D97808"/>
    <w:rsid w:val="00DA1239"/>
    <w:rsid w:val="00DC7508"/>
    <w:rsid w:val="00DD0162"/>
    <w:rsid w:val="00DD0272"/>
    <w:rsid w:val="00DE2777"/>
    <w:rsid w:val="00DE5284"/>
    <w:rsid w:val="00DF1715"/>
    <w:rsid w:val="00E11303"/>
    <w:rsid w:val="00E22375"/>
    <w:rsid w:val="00E26960"/>
    <w:rsid w:val="00EB1EEE"/>
    <w:rsid w:val="00EB7F0E"/>
    <w:rsid w:val="00ED0B51"/>
    <w:rsid w:val="00EE2399"/>
    <w:rsid w:val="00EE3614"/>
    <w:rsid w:val="00F0650C"/>
    <w:rsid w:val="00F11266"/>
    <w:rsid w:val="00F401D4"/>
    <w:rsid w:val="00F77AD9"/>
    <w:rsid w:val="00F95A5D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  <w:docPart>
      <w:docPartPr>
        <w:name w:val="3CC39E4E88684D67A58CDC16886E7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1632-D32A-4493-9986-D6C08B7AE0AE}"/>
      </w:docPartPr>
      <w:docPartBody>
        <w:p w:rsidR="000C7423" w:rsidRDefault="004A4B34" w:rsidP="004A4B34">
          <w:pPr>
            <w:pStyle w:val="3CC39E4E88684D67A58CDC16886E71A2"/>
          </w:pPr>
          <w:r>
            <w:t>Agenda Topic</w:t>
          </w:r>
        </w:p>
      </w:docPartBody>
    </w:docPart>
    <w:docPart>
      <w:docPartPr>
        <w:name w:val="9B1286E187354CD19E0A683A022CF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AE1C5-31F8-4AAB-9BA8-C4282B2BD5FB}"/>
      </w:docPartPr>
      <w:docPartBody>
        <w:p w:rsidR="00F56375" w:rsidRDefault="00F97C08" w:rsidP="00F97C08">
          <w:pPr>
            <w:pStyle w:val="9B1286E187354CD19E0A683A022CF8DD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Condensed">
    <w:altName w:val="Arial Narrow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7988"/>
    <w:rsid w:val="000C7423"/>
    <w:rsid w:val="000E1403"/>
    <w:rsid w:val="00103772"/>
    <w:rsid w:val="00202C27"/>
    <w:rsid w:val="002F0C4B"/>
    <w:rsid w:val="0033340B"/>
    <w:rsid w:val="004A47D9"/>
    <w:rsid w:val="004A4B34"/>
    <w:rsid w:val="0068007C"/>
    <w:rsid w:val="006B389E"/>
    <w:rsid w:val="00707988"/>
    <w:rsid w:val="007D1BE7"/>
    <w:rsid w:val="009E6D1B"/>
    <w:rsid w:val="00A80CDB"/>
    <w:rsid w:val="00BE7F90"/>
    <w:rsid w:val="00CC02C8"/>
    <w:rsid w:val="00ED78CA"/>
    <w:rsid w:val="00F26564"/>
    <w:rsid w:val="00F56375"/>
    <w:rsid w:val="00F9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  <w:style w:type="paragraph" w:customStyle="1" w:styleId="9B1286E187354CD19E0A683A022CF8DD">
    <w:name w:val="9B1286E187354CD19E0A683A022CF8DD"/>
    <w:rsid w:val="00F97C08"/>
    <w:pPr>
      <w:spacing w:after="160" w:line="259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155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Hoang</cp:lastModifiedBy>
  <cp:revision>35</cp:revision>
  <cp:lastPrinted>2006-08-01T17:47:00Z</cp:lastPrinted>
  <dcterms:created xsi:type="dcterms:W3CDTF">2013-09-16T08:47:00Z</dcterms:created>
  <dcterms:modified xsi:type="dcterms:W3CDTF">2013-09-26T14:25:00Z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