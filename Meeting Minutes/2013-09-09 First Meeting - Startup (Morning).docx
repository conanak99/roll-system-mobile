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042015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82115E">
              <w:rPr>
                <w:sz w:val="24"/>
              </w:rPr>
              <w:t>F</w:t>
            </w:r>
            <w:r w:rsidRPr="0082115E">
              <w:rPr>
                <w:rFonts w:ascii="Arial" w:hAnsi="Arial" w:cs="Arial"/>
                <w:sz w:val="24"/>
              </w:rPr>
              <w:t>irst Meeting – Startup</w:t>
            </w:r>
            <w:r w:rsidR="004D65F8">
              <w:rPr>
                <w:rFonts w:ascii="Arial" w:hAnsi="Arial" w:cs="Arial"/>
                <w:sz w:val="24"/>
              </w:rPr>
              <w:t xml:space="preserve"> (Morning 09/09</w:t>
            </w:r>
            <w:r w:rsidR="0086604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4D65F8" w:rsidP="004D65F8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09/09/2013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pacing w:val="0"/>
                <w:sz w:val="21"/>
              </w:rPr>
              <w:t>08:30 am – 09:30 am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pacing w:val="0"/>
                <w:sz w:val="21"/>
              </w:rPr>
              <w:t>Room 109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HoangPH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HoangPH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HuyNQ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BinhNT</w:t>
            </w:r>
            <w:proofErr w:type="spellEnd"/>
            <w:r w:rsidRPr="0082115E">
              <w:rPr>
                <w:sz w:val="21"/>
              </w:rPr>
              <w:t xml:space="preserve"> (</w:t>
            </w:r>
            <w:proofErr w:type="spellStart"/>
            <w:r w:rsidRPr="0082115E">
              <w:rPr>
                <w:sz w:val="21"/>
              </w:rPr>
              <w:t>DatDM</w:t>
            </w:r>
            <w:proofErr w:type="spellEnd"/>
            <w:r w:rsidRPr="0082115E">
              <w:rPr>
                <w:sz w:val="21"/>
              </w:rPr>
              <w:t xml:space="preserve"> absent)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042015">
            <w:pPr>
              <w:pStyle w:val="MinutesandAgendaTitles"/>
              <w:rPr>
                <w:sz w:val="24"/>
              </w:rPr>
            </w:pPr>
            <w:r w:rsidRPr="0082115E">
              <w:rPr>
                <w:sz w:val="24"/>
              </w:rPr>
              <w:t>App Demo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08:40</w:t>
            </w:r>
            <w:r w:rsidR="0019670D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HoangPH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 xml:space="preserve">Run the demo for face </w:t>
            </w:r>
            <w:proofErr w:type="spellStart"/>
            <w:r w:rsidRPr="0082115E">
              <w:rPr>
                <w:sz w:val="21"/>
              </w:rPr>
              <w:t>recogntion</w:t>
            </w:r>
            <w:proofErr w:type="spellEnd"/>
            <w:r w:rsidRPr="0082115E">
              <w:rPr>
                <w:sz w:val="21"/>
              </w:rPr>
              <w:t>.</w:t>
            </w:r>
          </w:p>
        </w:tc>
      </w:tr>
      <w:tr w:rsidR="00042015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042015" w:rsidRPr="0082115E" w:rsidRDefault="000D4B3E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Diccuss</w:t>
            </w:r>
            <w:proofErr w:type="spellEnd"/>
            <w:r w:rsidRPr="0082115E">
              <w:rPr>
                <w:sz w:val="21"/>
              </w:rPr>
              <w:t xml:space="preserve"> some problem about the accuracy of the face detection, face </w:t>
            </w:r>
            <w:proofErr w:type="spellStart"/>
            <w:r w:rsidRPr="0082115E">
              <w:rPr>
                <w:sz w:val="21"/>
              </w:rPr>
              <w:t>recogntion</w:t>
            </w:r>
            <w:proofErr w:type="spellEnd"/>
            <w:r w:rsidRPr="0082115E">
              <w:rPr>
                <w:sz w:val="21"/>
              </w:rPr>
              <w:t xml:space="preserve"> algorithm.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Create a filter to optimize the result get from face recognition algorithm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None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2A6B4D" w:rsidP="0019670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43"/>
                <w:placeholder>
                  <w:docPart w:val="FD068117463948AE8B832D90B5F2C6DA"/>
                </w:placeholder>
              </w:sdtPr>
              <w:sdtEndPr/>
              <w:sdtContent>
                <w:r w:rsidR="0019670D" w:rsidRPr="0082115E">
                  <w:rPr>
                    <w:sz w:val="24"/>
                  </w:rPr>
                  <w:t>Report One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9670D" w:rsidP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08:50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9670D" w:rsidP="0019670D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459F9" w:rsidP="009459F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Report 1 content: The present roll call systems, advantages and disadvantages</w:t>
            </w:r>
            <w:r w:rsidR="00894350">
              <w:rPr>
                <w:sz w:val="21"/>
              </w:rPr>
              <w:t>. Propose own resolution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459F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Compare own resolution with existing resolution -&gt; Problem scenario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459F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Make some test with variable noise, brightness, number of people, image resolution to our resolution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Report 1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>
            <w:pPr>
              <w:pStyle w:val="BodyCopy"/>
              <w:rPr>
                <w:b/>
                <w:sz w:val="21"/>
              </w:rPr>
            </w:pPr>
            <w:proofErr w:type="spellStart"/>
            <w:r w:rsidRPr="00894350">
              <w:rPr>
                <w:b/>
                <w:sz w:val="21"/>
              </w:rPr>
              <w:t>HoangPH</w:t>
            </w:r>
            <w:proofErr w:type="spellEnd"/>
            <w:r w:rsidRPr="00894350">
              <w:rPr>
                <w:b/>
                <w:sz w:val="21"/>
              </w:rPr>
              <w:t xml:space="preserve">, </w:t>
            </w:r>
            <w:proofErr w:type="spellStart"/>
            <w:r w:rsidRPr="00894350">
              <w:rPr>
                <w:b/>
                <w:sz w:val="21"/>
              </w:rPr>
              <w:t>HuyNQ</w:t>
            </w:r>
            <w:proofErr w:type="spellEnd"/>
            <w:r w:rsidRPr="00894350">
              <w:rPr>
                <w:b/>
                <w:sz w:val="21"/>
              </w:rPr>
              <w:t xml:space="preserve">, </w:t>
            </w:r>
            <w:proofErr w:type="spellStart"/>
            <w:r w:rsidRPr="00894350">
              <w:rPr>
                <w:b/>
                <w:sz w:val="21"/>
              </w:rPr>
              <w:t>BinhNT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032758" w:rsidP="00032758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</w:t>
            </w:r>
            <w:r w:rsidR="00306797">
              <w:rPr>
                <w:b/>
                <w:sz w:val="21"/>
              </w:rPr>
              <w:t>/</w:t>
            </w:r>
            <w:r>
              <w:rPr>
                <w:b/>
                <w:sz w:val="21"/>
              </w:rPr>
              <w:t>12</w:t>
            </w:r>
            <w:r w:rsidR="00306797">
              <w:rPr>
                <w:b/>
                <w:sz w:val="21"/>
              </w:rPr>
              <w:t>/2013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2A6B4D" w:rsidP="00376666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33"/>
                <w:placeholder>
                  <w:docPart w:val="6E74435D477944308DEAC95FFE1EDE89"/>
                </w:placeholder>
              </w:sdtPr>
              <w:sdtEndPr/>
              <w:sdtContent>
                <w:r w:rsidR="00376666" w:rsidRPr="0082115E">
                  <w:rPr>
                    <w:sz w:val="24"/>
                  </w:rPr>
                  <w:t>Workflow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76666" w:rsidP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09:10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76666" w:rsidP="00376666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HoangPH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 xml:space="preserve">Show the </w:t>
            </w:r>
            <w:proofErr w:type="spellStart"/>
            <w:r w:rsidRPr="0082115E">
              <w:rPr>
                <w:sz w:val="21"/>
              </w:rPr>
              <w:t>drawed</w:t>
            </w:r>
            <w:proofErr w:type="spellEnd"/>
            <w:r w:rsidRPr="0082115E">
              <w:rPr>
                <w:sz w:val="21"/>
              </w:rPr>
              <w:t xml:space="preserve"> workflow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 xml:space="preserve">Redo the workflow, show it to </w:t>
            </w:r>
            <w:r w:rsidR="006B3F0A" w:rsidRPr="0082115E">
              <w:rPr>
                <w:sz w:val="21"/>
              </w:rPr>
              <w:t xml:space="preserve">instructor </w:t>
            </w:r>
            <w:r w:rsidRPr="0082115E">
              <w:rPr>
                <w:sz w:val="21"/>
              </w:rPr>
              <w:t>on Thursday</w:t>
            </w:r>
          </w:p>
        </w:tc>
      </w:tr>
      <w:tr w:rsidR="006F6279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6F627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All team members review on User Case, Class, Activity, Sequence Diagram, ERD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083723" w:rsidRDefault="00376666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Workflow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083723" w:rsidRDefault="00376666">
            <w:pPr>
              <w:pStyle w:val="BodyCopy"/>
              <w:rPr>
                <w:b/>
                <w:sz w:val="21"/>
              </w:rPr>
            </w:pPr>
            <w:proofErr w:type="spellStart"/>
            <w:r w:rsidRPr="00083723">
              <w:rPr>
                <w:b/>
                <w:sz w:val="21"/>
              </w:rPr>
              <w:t>HoangPH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083723" w:rsidRDefault="00032758" w:rsidP="0087426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09/12/2013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F6279" w:rsidRPr="0082115E" w:rsidRDefault="002A6B4D" w:rsidP="003545FA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-174267702"/>
                <w:placeholder>
                  <w:docPart w:val="BADD138A30D0420294EBCC14E5BCFC36"/>
                </w:placeholder>
              </w:sdtPr>
              <w:sdtEndPr/>
              <w:sdtContent>
                <w:r w:rsidR="003545FA" w:rsidRPr="0082115E">
                  <w:rPr>
                    <w:sz w:val="24"/>
                  </w:rPr>
                  <w:t>Mobile Application</w:t>
                </w:r>
              </w:sdtContent>
            </w:sdt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F6279" w:rsidRPr="0082115E" w:rsidRDefault="001F0D6D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09:15</w:t>
            </w:r>
            <w:r w:rsidR="006F6279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F6279" w:rsidRPr="0082115E" w:rsidRDefault="003545FA" w:rsidP="00487E2A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864AB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The client of the project will be run on mobile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</w:p>
        </w:tc>
      </w:tr>
      <w:tr w:rsidR="001F0D6D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F0D6D" w:rsidRPr="0082115E" w:rsidRDefault="001F0D6D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The prefer OS is Android, prefer mobile price: 1mil~3mil VND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1F0D6D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Some group have already do the image transfer from Android to C# Service, contact for help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None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25DE7" w:rsidRPr="0082115E" w:rsidRDefault="002A6B4D" w:rsidP="001F0D6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-385333405"/>
                <w:placeholder>
                  <w:docPart w:val="4CE7851C546D40719BA03403C0D38217"/>
                </w:placeholder>
              </w:sdtPr>
              <w:sdtEndPr/>
              <w:sdtContent>
                <w:r w:rsidR="00825DE7" w:rsidRPr="0082115E">
                  <w:rPr>
                    <w:sz w:val="24"/>
                  </w:rPr>
                  <w:t>Other</w:t>
                </w:r>
              </w:sdtContent>
            </w:sdt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09:20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HoangPH</w:t>
            </w:r>
            <w:proofErr w:type="spellEnd"/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lastRenderedPageBreak/>
              <w:t>All the other problems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rFonts w:ascii="Arial" w:hAnsi="Arial" w:cs="Arial"/>
                <w:sz w:val="21"/>
                <w:lang w:val="vi-VN"/>
              </w:rPr>
            </w:pPr>
            <w:r w:rsidRPr="0082115E">
              <w:rPr>
                <w:sz w:val="21"/>
              </w:rPr>
              <w:t>Change the meeting time to 8:00</w:t>
            </w:r>
            <w:r w:rsidR="00DD0162" w:rsidRPr="0082115E">
              <w:rPr>
                <w:sz w:val="21"/>
              </w:rPr>
              <w:t xml:space="preserve"> a</w:t>
            </w:r>
            <w:r w:rsidRPr="0082115E">
              <w:rPr>
                <w:sz w:val="21"/>
              </w:rPr>
              <w:t>m –</w:t>
            </w:r>
            <w:r w:rsidR="00DD0162" w:rsidRPr="0082115E">
              <w:rPr>
                <w:sz w:val="21"/>
              </w:rPr>
              <w:t xml:space="preserve"> 9</w:t>
            </w:r>
            <w:r w:rsidRPr="0082115E">
              <w:rPr>
                <w:sz w:val="21"/>
              </w:rPr>
              <w:t xml:space="preserve">:30 </w:t>
            </w:r>
            <w:r w:rsidR="00DD0162" w:rsidRPr="0082115E">
              <w:rPr>
                <w:sz w:val="21"/>
              </w:rPr>
              <w:t>a</w:t>
            </w:r>
            <w:r w:rsidRPr="0082115E">
              <w:rPr>
                <w:sz w:val="21"/>
              </w:rPr>
              <w:t>m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6B3F0A" w:rsidP="00487E2A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HoangPH</w:t>
            </w:r>
            <w:proofErr w:type="spellEnd"/>
            <w:r w:rsidRPr="0082115E">
              <w:rPr>
                <w:sz w:val="21"/>
              </w:rPr>
              <w:t xml:space="preserve"> will be the one to take meeting minutes</w:t>
            </w:r>
            <w:r w:rsidR="00DD0162" w:rsidRPr="0082115E">
              <w:rPr>
                <w:sz w:val="21"/>
              </w:rPr>
              <w:t>, approve the document before show to instructor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DD0162" w:rsidP="00DD0162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Other member of the team will have meeting at 6:00 pm everyday</w:t>
            </w:r>
            <w:r w:rsidR="006B3F0A" w:rsidRPr="0082115E">
              <w:rPr>
                <w:sz w:val="21"/>
              </w:rPr>
              <w:t xml:space="preserve"> 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DD0162" w:rsidP="00487E2A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HuyNQ</w:t>
            </w:r>
            <w:proofErr w:type="spellEnd"/>
            <w:r w:rsidRPr="0082115E">
              <w:rPr>
                <w:sz w:val="21"/>
              </w:rPr>
              <w:t xml:space="preserve"> will be responsible for WFC – Web service, </w:t>
            </w:r>
            <w:proofErr w:type="spellStart"/>
            <w:r w:rsidRPr="0082115E">
              <w:rPr>
                <w:sz w:val="21"/>
              </w:rPr>
              <w:t>BinhNT</w:t>
            </w:r>
            <w:proofErr w:type="spellEnd"/>
            <w:r w:rsidRPr="0082115E">
              <w:rPr>
                <w:sz w:val="21"/>
              </w:rPr>
              <w:t xml:space="preserve"> : Mobile App, </w:t>
            </w:r>
            <w:proofErr w:type="spellStart"/>
            <w:r w:rsidRPr="0082115E">
              <w:rPr>
                <w:sz w:val="21"/>
              </w:rPr>
              <w:t>HoangPH</w:t>
            </w:r>
            <w:proofErr w:type="spellEnd"/>
            <w:r w:rsidRPr="0082115E">
              <w:rPr>
                <w:sz w:val="21"/>
              </w:rPr>
              <w:t>: Face Recognition function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825DE7" w:rsidRPr="0082115E" w:rsidTr="00894350">
        <w:trPr>
          <w:trHeight w:hRule="exact" w:val="52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825DE7" w:rsidP="00487E2A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Report 2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825DE7" w:rsidP="00487E2A">
            <w:pPr>
              <w:pStyle w:val="BodyCopy"/>
              <w:rPr>
                <w:b/>
                <w:sz w:val="21"/>
              </w:rPr>
            </w:pPr>
            <w:proofErr w:type="spellStart"/>
            <w:r w:rsidRPr="00083723">
              <w:rPr>
                <w:b/>
                <w:sz w:val="21"/>
              </w:rPr>
              <w:t>HoangPH</w:t>
            </w:r>
            <w:proofErr w:type="spellEnd"/>
            <w:r w:rsidRPr="00083723">
              <w:rPr>
                <w:b/>
                <w:sz w:val="21"/>
              </w:rPr>
              <w:t xml:space="preserve">, </w:t>
            </w:r>
            <w:proofErr w:type="spellStart"/>
            <w:r w:rsidRPr="00083723">
              <w:rPr>
                <w:b/>
                <w:sz w:val="21"/>
              </w:rPr>
              <w:t>HuyNQ</w:t>
            </w:r>
            <w:proofErr w:type="spellEnd"/>
            <w:r w:rsidRPr="00083723">
              <w:rPr>
                <w:b/>
                <w:sz w:val="21"/>
              </w:rPr>
              <w:t xml:space="preserve">, </w:t>
            </w:r>
            <w:proofErr w:type="spellStart"/>
            <w:r w:rsidRPr="00083723">
              <w:rPr>
                <w:b/>
                <w:sz w:val="21"/>
              </w:rPr>
              <w:t>BinhNT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032758" w:rsidP="0087426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09/12/2013</w:t>
            </w:r>
            <w:bookmarkStart w:id="0" w:name="_GoBack"/>
            <w:bookmarkEnd w:id="0"/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B4D" w:rsidRDefault="002A6B4D">
      <w:r>
        <w:separator/>
      </w:r>
    </w:p>
  </w:endnote>
  <w:endnote w:type="continuationSeparator" w:id="0">
    <w:p w:rsidR="002A6B4D" w:rsidRDefault="002A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B4D" w:rsidRDefault="002A6B4D">
      <w:r>
        <w:separator/>
      </w:r>
    </w:p>
  </w:footnote>
  <w:footnote w:type="continuationSeparator" w:id="0">
    <w:p w:rsidR="002A6B4D" w:rsidRDefault="002A6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CFC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F7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8643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CCAD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32758"/>
    <w:rsid w:val="00042015"/>
    <w:rsid w:val="00083723"/>
    <w:rsid w:val="000D4B3E"/>
    <w:rsid w:val="0018514B"/>
    <w:rsid w:val="0019670D"/>
    <w:rsid w:val="001F0D6D"/>
    <w:rsid w:val="002A6B4D"/>
    <w:rsid w:val="00306797"/>
    <w:rsid w:val="003146E1"/>
    <w:rsid w:val="003360EA"/>
    <w:rsid w:val="003545FA"/>
    <w:rsid w:val="00376666"/>
    <w:rsid w:val="003D6A88"/>
    <w:rsid w:val="004335BE"/>
    <w:rsid w:val="004D65F8"/>
    <w:rsid w:val="006B3F0A"/>
    <w:rsid w:val="006E0E70"/>
    <w:rsid w:val="006F6279"/>
    <w:rsid w:val="0082115E"/>
    <w:rsid w:val="00825DE7"/>
    <w:rsid w:val="00864AB7"/>
    <w:rsid w:val="00866044"/>
    <w:rsid w:val="0087426A"/>
    <w:rsid w:val="00894350"/>
    <w:rsid w:val="009459F9"/>
    <w:rsid w:val="00A71C10"/>
    <w:rsid w:val="00B4503C"/>
    <w:rsid w:val="00DD0162"/>
    <w:rsid w:val="00DE2777"/>
    <w:rsid w:val="00E26960"/>
    <w:rsid w:val="00EB1EEE"/>
    <w:rsid w:val="00E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068117463948AE8B832D90B5F2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7F92-7A5A-4D8A-8F60-803920AC0567}"/>
      </w:docPartPr>
      <w:docPartBody>
        <w:p w:rsidR="007D1BE7" w:rsidRDefault="00707988">
          <w:pPr>
            <w:pStyle w:val="FD068117463948AE8B832D90B5F2C6DA"/>
          </w:pPr>
          <w:r>
            <w:t>Agenda Topic</w:t>
          </w:r>
        </w:p>
      </w:docPartBody>
    </w:docPart>
    <w:docPart>
      <w:docPartPr>
        <w:name w:val="6E74435D477944308DEAC95FFE1ED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1BECA-6BBE-48A6-A07E-0258DC7D1D53}"/>
      </w:docPartPr>
      <w:docPartBody>
        <w:p w:rsidR="007D1BE7" w:rsidRDefault="00707988">
          <w:pPr>
            <w:pStyle w:val="6E74435D477944308DEAC95FFE1EDE89"/>
          </w:pPr>
          <w:r>
            <w:t>Agenda Topic</w:t>
          </w:r>
        </w:p>
      </w:docPartBody>
    </w:docPart>
    <w:docPart>
      <w:docPartPr>
        <w:name w:val="BADD138A30D0420294EBCC14E5BC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1CE1-9F30-474D-9C33-2FABB226ED00}"/>
      </w:docPartPr>
      <w:docPartBody>
        <w:p w:rsidR="009E6D1B" w:rsidRDefault="007D1BE7" w:rsidP="007D1BE7">
          <w:pPr>
            <w:pStyle w:val="BADD138A30D0420294EBCC14E5BCFC36"/>
          </w:pPr>
          <w:r>
            <w:t>Agenda Topic</w:t>
          </w:r>
        </w:p>
      </w:docPartBody>
    </w:docPart>
    <w:docPart>
      <w:docPartPr>
        <w:name w:val="4CE7851C546D40719BA03403C0D38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C449-827D-420B-83E6-7F7F289F2CA6}"/>
      </w:docPartPr>
      <w:docPartBody>
        <w:p w:rsidR="009E6D1B" w:rsidRDefault="007D1BE7" w:rsidP="007D1BE7">
          <w:pPr>
            <w:pStyle w:val="4CE7851C546D40719BA03403C0D38217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88"/>
    <w:rsid w:val="004A47D9"/>
    <w:rsid w:val="0068007C"/>
    <w:rsid w:val="00707988"/>
    <w:rsid w:val="007D1BE7"/>
    <w:rsid w:val="009C4D8C"/>
    <w:rsid w:val="009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28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phuc loc</cp:lastModifiedBy>
  <cp:revision>25</cp:revision>
  <cp:lastPrinted>2006-08-01T17:47:00Z</cp:lastPrinted>
  <dcterms:created xsi:type="dcterms:W3CDTF">2013-09-09T11:37:00Z</dcterms:created>
  <dcterms:modified xsi:type="dcterms:W3CDTF">2013-09-13T13:45:00Z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