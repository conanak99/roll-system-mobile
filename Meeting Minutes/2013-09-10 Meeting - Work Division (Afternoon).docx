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2"/>
        <w:gridCol w:w="1204"/>
        <w:gridCol w:w="2808"/>
        <w:gridCol w:w="127"/>
        <w:gridCol w:w="1678"/>
        <w:gridCol w:w="1369"/>
      </w:tblGrid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82115E" w:rsidRDefault="00042015" w:rsidP="00BE2264">
            <w:pPr>
              <w:pStyle w:val="MinutesandAgendaTitles"/>
              <w:rPr>
                <w:rFonts w:ascii="Arial" w:hAnsi="Arial" w:cs="Arial"/>
                <w:sz w:val="24"/>
              </w:rPr>
            </w:pPr>
            <w:r w:rsidRPr="0082115E">
              <w:rPr>
                <w:rFonts w:ascii="Arial" w:hAnsi="Arial" w:cs="Arial"/>
                <w:sz w:val="24"/>
              </w:rPr>
              <w:t xml:space="preserve">Meeting – </w:t>
            </w:r>
            <w:r w:rsidR="005F341B">
              <w:rPr>
                <w:rFonts w:ascii="Arial" w:hAnsi="Arial" w:cs="Arial"/>
                <w:sz w:val="24"/>
              </w:rPr>
              <w:t>Work Division</w:t>
            </w:r>
            <w:r w:rsidR="00866044">
              <w:rPr>
                <w:rFonts w:ascii="Arial" w:hAnsi="Arial" w:cs="Arial"/>
                <w:sz w:val="24"/>
              </w:rPr>
              <w:t xml:space="preserve"> (</w:t>
            </w:r>
            <w:r w:rsidR="005F341B">
              <w:rPr>
                <w:rFonts w:ascii="Arial" w:hAnsi="Arial" w:cs="Arial"/>
                <w:sz w:val="24"/>
              </w:rPr>
              <w:t>Afternoon</w:t>
            </w:r>
            <w:r w:rsidR="00866044">
              <w:rPr>
                <w:rFonts w:ascii="Arial" w:hAnsi="Arial" w:cs="Arial"/>
                <w:sz w:val="24"/>
              </w:rPr>
              <w:t xml:space="preserve"> </w:t>
            </w:r>
            <w:r w:rsidR="00BE2264">
              <w:rPr>
                <w:rFonts w:ascii="Arial" w:hAnsi="Arial" w:cs="Arial"/>
                <w:sz w:val="24"/>
              </w:rPr>
              <w:t>09</w:t>
            </w:r>
            <w:r w:rsidR="00866044">
              <w:rPr>
                <w:rFonts w:ascii="Arial" w:hAnsi="Arial" w:cs="Arial"/>
                <w:sz w:val="24"/>
              </w:rPr>
              <w:t>/</w:t>
            </w:r>
            <w:r w:rsidR="00BE2264">
              <w:rPr>
                <w:rFonts w:ascii="Arial" w:hAnsi="Arial" w:cs="Arial"/>
                <w:sz w:val="24"/>
              </w:rPr>
              <w:t>10</w:t>
            </w:r>
            <w:r w:rsidR="00866044">
              <w:rPr>
                <w:rFonts w:ascii="Arial" w:hAnsi="Arial" w:cs="Arial"/>
                <w:sz w:val="24"/>
              </w:rPr>
              <w:t>/2013)</w:t>
            </w:r>
          </w:p>
        </w:tc>
      </w:tr>
      <w:tr w:rsidR="006E0E70" w:rsidRPr="0082115E" w:rsidTr="00EB208E">
        <w:trPr>
          <w:trHeight w:hRule="exact" w:val="288"/>
          <w:jc w:val="center"/>
        </w:trPr>
        <w:tc>
          <w:tcPr>
            <w:tcW w:w="294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BE2264" w:rsidP="00BE2264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09</w:t>
            </w:r>
            <w:r w:rsidR="00205357">
              <w:rPr>
                <w:sz w:val="21"/>
              </w:rPr>
              <w:t>/</w:t>
            </w:r>
            <w:r>
              <w:rPr>
                <w:sz w:val="21"/>
              </w:rPr>
              <w:t>10</w:t>
            </w:r>
            <w:r w:rsidR="00205357">
              <w:rPr>
                <w:sz w:val="21"/>
              </w:rPr>
              <w:t>/2013</w:t>
            </w:r>
          </w:p>
        </w:tc>
        <w:tc>
          <w:tcPr>
            <w:tcW w:w="293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5F341B" w:rsidP="00EB208E">
            <w:pPr>
              <w:pStyle w:val="BodyCopy"/>
              <w:rPr>
                <w:sz w:val="21"/>
              </w:rPr>
            </w:pPr>
            <w:r>
              <w:rPr>
                <w:spacing w:val="0"/>
                <w:sz w:val="21"/>
              </w:rPr>
              <w:t>06:10 pm – 06:</w:t>
            </w:r>
            <w:r w:rsidR="00EB208E">
              <w:rPr>
                <w:spacing w:val="0"/>
                <w:sz w:val="21"/>
              </w:rPr>
              <w:t>3</w:t>
            </w:r>
            <w:r>
              <w:rPr>
                <w:spacing w:val="0"/>
                <w:sz w:val="21"/>
              </w:rPr>
              <w:t>0 p</w:t>
            </w:r>
            <w:r w:rsidR="00042015" w:rsidRPr="0082115E">
              <w:rPr>
                <w:spacing w:val="0"/>
                <w:sz w:val="21"/>
              </w:rPr>
              <w:t>m</w:t>
            </w:r>
          </w:p>
        </w:tc>
        <w:tc>
          <w:tcPr>
            <w:tcW w:w="304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5F341B" w:rsidP="00042015">
            <w:pPr>
              <w:pStyle w:val="BodyCopy"/>
              <w:rPr>
                <w:sz w:val="21"/>
              </w:rPr>
            </w:pPr>
            <w:r>
              <w:rPr>
                <w:spacing w:val="0"/>
                <w:sz w:val="21"/>
              </w:rPr>
              <w:t>Skype</w:t>
            </w:r>
          </w:p>
        </w:tc>
      </w:tr>
      <w:tr w:rsidR="006E0E70" w:rsidRPr="0082115E" w:rsidTr="00EB208E">
        <w:trPr>
          <w:trHeight w:hRule="exact" w:val="288"/>
          <w:jc w:val="center"/>
        </w:trPr>
        <w:tc>
          <w:tcPr>
            <w:tcW w:w="17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Note taker</w:t>
            </w:r>
          </w:p>
        </w:tc>
        <w:tc>
          <w:tcPr>
            <w:tcW w:w="7186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042015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HoangPH</w:t>
            </w:r>
          </w:p>
        </w:tc>
      </w:tr>
      <w:tr w:rsidR="006E0E70" w:rsidRPr="0082115E" w:rsidTr="00EB208E">
        <w:trPr>
          <w:trHeight w:hRule="exact" w:val="288"/>
          <w:jc w:val="center"/>
        </w:trPr>
        <w:tc>
          <w:tcPr>
            <w:tcW w:w="17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Attendees</w:t>
            </w:r>
          </w:p>
        </w:tc>
        <w:tc>
          <w:tcPr>
            <w:tcW w:w="7186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042015" w:rsidP="005F341B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HoangPH, HuyNQ, BinhNT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82115E" w:rsidRDefault="0014604E" w:rsidP="0019670D">
            <w:pPr>
              <w:pStyle w:val="MinutesandAgendaTitles"/>
              <w:rPr>
                <w:sz w:val="24"/>
              </w:rPr>
            </w:pPr>
            <w:sdt>
              <w:sdtPr>
                <w:rPr>
                  <w:sz w:val="24"/>
                </w:rPr>
                <w:id w:val="1136367043"/>
                <w:placeholder>
                  <w:docPart w:val="FD068117463948AE8B832D90B5F2C6DA"/>
                </w:placeholder>
              </w:sdtPr>
              <w:sdtEndPr/>
              <w:sdtContent>
                <w:r w:rsidR="0019670D" w:rsidRPr="0082115E">
                  <w:rPr>
                    <w:sz w:val="24"/>
                  </w:rPr>
                  <w:t>Report One</w:t>
                </w:r>
              </w:sdtContent>
            </w:sdt>
          </w:p>
        </w:tc>
      </w:tr>
      <w:tr w:rsidR="006E0E70" w:rsidRPr="0082115E" w:rsidTr="00EB208E">
        <w:trPr>
          <w:trHeight w:hRule="exact" w:val="288"/>
          <w:jc w:val="center"/>
        </w:trPr>
        <w:tc>
          <w:tcPr>
            <w:tcW w:w="17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D63882" w:rsidP="0019670D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06:10 pm</w:t>
            </w:r>
          </w:p>
        </w:tc>
        <w:tc>
          <w:tcPr>
            <w:tcW w:w="7186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D63882" w:rsidP="0019670D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HoangPH</w:t>
            </w:r>
          </w:p>
        </w:tc>
      </w:tr>
      <w:tr w:rsidR="006E0E70" w:rsidRPr="0082115E" w:rsidTr="00EB208E">
        <w:trPr>
          <w:trHeight w:hRule="exact" w:val="288"/>
          <w:jc w:val="center"/>
        </w:trPr>
        <w:tc>
          <w:tcPr>
            <w:tcW w:w="17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Discussion</w:t>
            </w:r>
          </w:p>
        </w:tc>
        <w:tc>
          <w:tcPr>
            <w:tcW w:w="7186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>
            <w:pPr>
              <w:pStyle w:val="BodyCopy"/>
              <w:rPr>
                <w:sz w:val="21"/>
              </w:rPr>
            </w:pP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D63882" w:rsidRDefault="00D63882" w:rsidP="009459F9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sz w:val="21"/>
              </w:rPr>
              <w:t>Work division</w:t>
            </w:r>
          </w:p>
        </w:tc>
      </w:tr>
      <w:tr w:rsidR="006E0E70" w:rsidRPr="0082115E" w:rsidTr="00EB208E">
        <w:trPr>
          <w:trHeight w:hRule="exact" w:val="288"/>
          <w:jc w:val="center"/>
        </w:trPr>
        <w:tc>
          <w:tcPr>
            <w:tcW w:w="17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Conclusions</w:t>
            </w:r>
          </w:p>
        </w:tc>
        <w:tc>
          <w:tcPr>
            <w:tcW w:w="7186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>
            <w:pPr>
              <w:pStyle w:val="BodyCopy"/>
              <w:rPr>
                <w:sz w:val="21"/>
              </w:rPr>
            </w:pPr>
          </w:p>
        </w:tc>
      </w:tr>
      <w:tr w:rsidR="00D63882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63882" w:rsidRPr="00EB208E" w:rsidRDefault="00D63882" w:rsidP="00EB208E">
            <w:pPr>
              <w:pStyle w:val="BodyCopy"/>
              <w:rPr>
                <w:rFonts w:ascii="Arial" w:hAnsi="Arial" w:cs="Arial"/>
                <w:sz w:val="21"/>
                <w:lang w:val="vi-VN"/>
              </w:rPr>
            </w:pPr>
            <w:r>
              <w:rPr>
                <w:sz w:val="21"/>
              </w:rPr>
              <w:t>HoangPH</w:t>
            </w:r>
            <w:r w:rsidR="00EB208E">
              <w:rPr>
                <w:sz w:val="21"/>
              </w:rPr>
              <w:t xml:space="preserve"> will review and check the first part of Report 2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EB208E" w:rsidP="00EB208E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HuyNQ</w:t>
            </w:r>
            <w:r w:rsidR="00D63882">
              <w:rPr>
                <w:sz w:val="21"/>
              </w:rPr>
              <w:t xml:space="preserve"> will do</w:t>
            </w:r>
            <w:r>
              <w:rPr>
                <w:sz w:val="21"/>
              </w:rPr>
              <w:t xml:space="preserve"> fix some error of the later part of</w:t>
            </w:r>
            <w:r w:rsidR="00D63882">
              <w:rPr>
                <w:sz w:val="21"/>
              </w:rPr>
              <w:t xml:space="preserve"> report 2</w:t>
            </w:r>
          </w:p>
        </w:tc>
      </w:tr>
      <w:tr w:rsidR="00D63882" w:rsidRPr="0082115E" w:rsidTr="00EB208E">
        <w:trPr>
          <w:trHeight w:hRule="exact" w:val="29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63882" w:rsidRDefault="00EB208E" w:rsidP="00EB208E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BinhNT will continue to do demo on taking and upload picture from Android</w:t>
            </w:r>
          </w:p>
        </w:tc>
      </w:tr>
      <w:tr w:rsidR="006E0E70" w:rsidRPr="0082115E" w:rsidTr="00EB208E">
        <w:trPr>
          <w:trHeight w:hRule="exact" w:val="288"/>
          <w:jc w:val="center"/>
        </w:trPr>
        <w:tc>
          <w:tcPr>
            <w:tcW w:w="5754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Action Items</w:t>
            </w:r>
          </w:p>
        </w:tc>
        <w:tc>
          <w:tcPr>
            <w:tcW w:w="180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Person Responsible</w:t>
            </w:r>
          </w:p>
        </w:tc>
        <w:tc>
          <w:tcPr>
            <w:tcW w:w="1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Deadline</w:t>
            </w:r>
          </w:p>
        </w:tc>
      </w:tr>
      <w:tr w:rsidR="006E0E70" w:rsidRPr="0082115E" w:rsidTr="00EB208E">
        <w:trPr>
          <w:trHeight w:hRule="exact" w:val="622"/>
          <w:jc w:val="center"/>
        </w:trPr>
        <w:tc>
          <w:tcPr>
            <w:tcW w:w="5754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94350" w:rsidRDefault="00EB208E">
            <w:pPr>
              <w:pStyle w:val="BodyCopy"/>
              <w:rPr>
                <w:b/>
                <w:sz w:val="21"/>
              </w:rPr>
            </w:pPr>
            <w:r>
              <w:rPr>
                <w:b/>
                <w:sz w:val="21"/>
              </w:rPr>
              <w:t>Report 2</w:t>
            </w:r>
          </w:p>
        </w:tc>
        <w:tc>
          <w:tcPr>
            <w:tcW w:w="180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94350" w:rsidRDefault="009459F9" w:rsidP="006A635D">
            <w:pPr>
              <w:pStyle w:val="BodyCopy"/>
              <w:rPr>
                <w:b/>
                <w:sz w:val="21"/>
              </w:rPr>
            </w:pPr>
            <w:r w:rsidRPr="00894350">
              <w:rPr>
                <w:b/>
                <w:sz w:val="21"/>
              </w:rPr>
              <w:t>HoangPH</w:t>
            </w:r>
            <w:r w:rsidR="00EB208E">
              <w:rPr>
                <w:b/>
                <w:sz w:val="21"/>
              </w:rPr>
              <w:t>, HuyNQ</w:t>
            </w:r>
          </w:p>
        </w:tc>
        <w:tc>
          <w:tcPr>
            <w:tcW w:w="1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94350" w:rsidRDefault="00BE2264" w:rsidP="00BE2264">
            <w:pPr>
              <w:pStyle w:val="BodyCopy"/>
              <w:rPr>
                <w:b/>
                <w:sz w:val="21"/>
              </w:rPr>
            </w:pPr>
            <w:r>
              <w:rPr>
                <w:sz w:val="21"/>
              </w:rPr>
              <w:t>09</w:t>
            </w:r>
            <w:r w:rsidR="00DA0329">
              <w:rPr>
                <w:sz w:val="21"/>
              </w:rPr>
              <w:t>/</w:t>
            </w:r>
            <w:r>
              <w:rPr>
                <w:sz w:val="21"/>
              </w:rPr>
              <w:t>11</w:t>
            </w:r>
            <w:bookmarkStart w:id="0" w:name="_GoBack"/>
            <w:bookmarkEnd w:id="0"/>
            <w:r w:rsidR="00DA0329">
              <w:rPr>
                <w:sz w:val="21"/>
              </w:rPr>
              <w:t>/2013</w:t>
            </w:r>
          </w:p>
        </w:tc>
      </w:tr>
      <w:tr w:rsidR="006A635D" w:rsidRPr="0082115E" w:rsidTr="00EB208E">
        <w:trPr>
          <w:trHeight w:hRule="exact" w:val="622"/>
          <w:jc w:val="center"/>
        </w:trPr>
        <w:tc>
          <w:tcPr>
            <w:tcW w:w="5754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A635D" w:rsidRPr="00894350" w:rsidRDefault="00EB208E" w:rsidP="00B54788">
            <w:pPr>
              <w:pStyle w:val="BodyCopy"/>
              <w:rPr>
                <w:b/>
                <w:sz w:val="21"/>
              </w:rPr>
            </w:pPr>
            <w:r>
              <w:rPr>
                <w:b/>
                <w:sz w:val="21"/>
              </w:rPr>
              <w:t>Android Picture Demo</w:t>
            </w:r>
          </w:p>
        </w:tc>
        <w:tc>
          <w:tcPr>
            <w:tcW w:w="180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A635D" w:rsidRPr="00894350" w:rsidRDefault="00EB208E" w:rsidP="00DA0329">
            <w:pPr>
              <w:pStyle w:val="BodyCopy"/>
              <w:rPr>
                <w:b/>
                <w:sz w:val="21"/>
              </w:rPr>
            </w:pPr>
            <w:r>
              <w:rPr>
                <w:b/>
                <w:sz w:val="21"/>
              </w:rPr>
              <w:t>BinhNT</w:t>
            </w:r>
          </w:p>
        </w:tc>
        <w:tc>
          <w:tcPr>
            <w:tcW w:w="13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A635D" w:rsidRPr="00894350" w:rsidRDefault="006A635D" w:rsidP="00B54788">
            <w:pPr>
              <w:pStyle w:val="BodyCopy"/>
              <w:rPr>
                <w:b/>
                <w:sz w:val="21"/>
              </w:rPr>
            </w:pPr>
          </w:p>
        </w:tc>
      </w:tr>
    </w:tbl>
    <w:p w:rsidR="006E0E70" w:rsidRPr="0082115E" w:rsidRDefault="006E0E70">
      <w:pPr>
        <w:rPr>
          <w:sz w:val="22"/>
        </w:rPr>
      </w:pPr>
    </w:p>
    <w:sectPr w:rsidR="006E0E70" w:rsidRPr="0082115E" w:rsidSect="006E0E70">
      <w:headerReference w:type="default" r:id="rId10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04E" w:rsidRDefault="0014604E">
      <w:r>
        <w:separator/>
      </w:r>
    </w:p>
  </w:endnote>
  <w:endnote w:type="continuationSeparator" w:id="0">
    <w:p w:rsidR="0014604E" w:rsidRDefault="00146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04E" w:rsidRDefault="0014604E">
      <w:r>
        <w:separator/>
      </w:r>
    </w:p>
  </w:footnote>
  <w:footnote w:type="continuationSeparator" w:id="0">
    <w:p w:rsidR="0014604E" w:rsidRDefault="001460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E70" w:rsidRDefault="003146E1">
    <w:pPr>
      <w:pStyle w:val="MeetingMinutesHeading"/>
    </w:pPr>
    <w:r>
      <w:t xml:space="preserve">Meeting </w:t>
    </w:r>
    <w:r w:rsidR="00B4503C">
      <w:t>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0E36A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D274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F6F6C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F97CAB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6E1"/>
    <w:rsid w:val="00042015"/>
    <w:rsid w:val="00083723"/>
    <w:rsid w:val="000D4B3E"/>
    <w:rsid w:val="0014604E"/>
    <w:rsid w:val="0018514B"/>
    <w:rsid w:val="0019670D"/>
    <w:rsid w:val="001F0D6D"/>
    <w:rsid w:val="00205357"/>
    <w:rsid w:val="003146E1"/>
    <w:rsid w:val="003360EA"/>
    <w:rsid w:val="003545FA"/>
    <w:rsid w:val="00376666"/>
    <w:rsid w:val="00381835"/>
    <w:rsid w:val="003D6A88"/>
    <w:rsid w:val="004335BE"/>
    <w:rsid w:val="005F341B"/>
    <w:rsid w:val="006A635D"/>
    <w:rsid w:val="006B3F0A"/>
    <w:rsid w:val="006E0E70"/>
    <w:rsid w:val="006F6279"/>
    <w:rsid w:val="007069C9"/>
    <w:rsid w:val="0080134A"/>
    <w:rsid w:val="0082115E"/>
    <w:rsid w:val="00825DE7"/>
    <w:rsid w:val="00864AB7"/>
    <w:rsid w:val="00866044"/>
    <w:rsid w:val="00894350"/>
    <w:rsid w:val="009459F9"/>
    <w:rsid w:val="00A71C10"/>
    <w:rsid w:val="00B4503C"/>
    <w:rsid w:val="00BE2264"/>
    <w:rsid w:val="00C84B64"/>
    <w:rsid w:val="00D341B6"/>
    <w:rsid w:val="00D63882"/>
    <w:rsid w:val="00DA0329"/>
    <w:rsid w:val="00DD0162"/>
    <w:rsid w:val="00DE2777"/>
    <w:rsid w:val="00DE46E4"/>
    <w:rsid w:val="00E26960"/>
    <w:rsid w:val="00EB1EEE"/>
    <w:rsid w:val="00EB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\Downloads\TS0101731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D068117463948AE8B832D90B5F2C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A7F92-7A5A-4D8A-8F60-803920AC0567}"/>
      </w:docPartPr>
      <w:docPartBody>
        <w:p w:rsidR="007D1BE7" w:rsidRDefault="00707988">
          <w:pPr>
            <w:pStyle w:val="FD068117463948AE8B832D90B5F2C6DA"/>
          </w:pPr>
          <w:r>
            <w:t>Agenda Topic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988"/>
    <w:rsid w:val="001F285C"/>
    <w:rsid w:val="0068007C"/>
    <w:rsid w:val="00707988"/>
    <w:rsid w:val="007D1BE7"/>
    <w:rsid w:val="008A66DB"/>
    <w:rsid w:val="00AD7895"/>
    <w:rsid w:val="00C37FBB"/>
    <w:rsid w:val="00C62BEB"/>
    <w:rsid w:val="00E8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34A08DA5F4E128475F17CF1FEF947">
    <w:name w:val="74634A08DA5F4E128475F17CF1FEF947"/>
  </w:style>
  <w:style w:type="paragraph" w:customStyle="1" w:styleId="A7B383026C6C41EE87871B94DD18967A">
    <w:name w:val="A7B383026C6C41EE87871B94DD18967A"/>
  </w:style>
  <w:style w:type="paragraph" w:customStyle="1" w:styleId="D76ED595DC1F43BBB14CD357B0D4E7E0">
    <w:name w:val="D76ED595DC1F43BBB14CD357B0D4E7E0"/>
  </w:style>
  <w:style w:type="paragraph" w:customStyle="1" w:styleId="19FCE7D4EB5E466BA951CCCDDC82F211">
    <w:name w:val="19FCE7D4EB5E466BA951CCCDDC82F21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82FB57801D14FE6B23E20495F116D13">
    <w:name w:val="482FB57801D14FE6B23E20495F116D13"/>
  </w:style>
  <w:style w:type="paragraph" w:customStyle="1" w:styleId="52C6A252A21C4DDDAE5F855E0EBC5852">
    <w:name w:val="52C6A252A21C4DDDAE5F855E0EBC5852"/>
  </w:style>
  <w:style w:type="paragraph" w:customStyle="1" w:styleId="FF8EAC31B3A74690A01BFCD86B4FBFBE">
    <w:name w:val="FF8EAC31B3A74690A01BFCD86B4FBFBE"/>
  </w:style>
  <w:style w:type="paragraph" w:customStyle="1" w:styleId="FD068117463948AE8B832D90B5F2C6DA">
    <w:name w:val="FD068117463948AE8B832D90B5F2C6DA"/>
  </w:style>
  <w:style w:type="paragraph" w:customStyle="1" w:styleId="CEF1897112BB4DD6B9D2617922C91870">
    <w:name w:val="CEF1897112BB4DD6B9D2617922C91870"/>
  </w:style>
  <w:style w:type="paragraph" w:customStyle="1" w:styleId="5A1B486594E24EFEA85335341E15BE33">
    <w:name w:val="5A1B486594E24EFEA85335341E15BE33"/>
  </w:style>
  <w:style w:type="paragraph" w:customStyle="1" w:styleId="15665156D4154529AB71C8EBDE77FFC9">
    <w:name w:val="15665156D4154529AB71C8EBDE77FFC9"/>
  </w:style>
  <w:style w:type="paragraph" w:customStyle="1" w:styleId="6E74435D477944308DEAC95FFE1EDE89">
    <w:name w:val="6E74435D477944308DEAC95FFE1EDE89"/>
  </w:style>
  <w:style w:type="paragraph" w:customStyle="1" w:styleId="CE75FE5A86D7442881709972DD0D8916">
    <w:name w:val="CE75FE5A86D7442881709972DD0D8916"/>
  </w:style>
  <w:style w:type="paragraph" w:customStyle="1" w:styleId="8C426062A7B241B09B5B2C6B5E8B221C">
    <w:name w:val="8C426062A7B241B09B5B2C6B5E8B221C"/>
  </w:style>
  <w:style w:type="paragraph" w:customStyle="1" w:styleId="4627921DD2E243A1B6BFA2679D094832">
    <w:name w:val="4627921DD2E243A1B6BFA2679D094832"/>
  </w:style>
  <w:style w:type="paragraph" w:customStyle="1" w:styleId="9B36DDEC4805441C9F1A24B95C7EF8E9">
    <w:name w:val="9B36DDEC4805441C9F1A24B95C7EF8E9"/>
    <w:rsid w:val="007D1BE7"/>
  </w:style>
  <w:style w:type="paragraph" w:customStyle="1" w:styleId="3F9405800A2F481F8EB4F3FB2A75696A">
    <w:name w:val="3F9405800A2F481F8EB4F3FB2A75696A"/>
    <w:rsid w:val="007D1BE7"/>
  </w:style>
  <w:style w:type="paragraph" w:customStyle="1" w:styleId="BADD138A30D0420294EBCC14E5BCFC36">
    <w:name w:val="BADD138A30D0420294EBCC14E5BCFC36"/>
    <w:rsid w:val="007D1BE7"/>
  </w:style>
  <w:style w:type="paragraph" w:customStyle="1" w:styleId="48389271A6FF4447B8471A0634E0AD2A">
    <w:name w:val="48389271A6FF4447B8471A0634E0AD2A"/>
    <w:rsid w:val="007D1BE7"/>
  </w:style>
  <w:style w:type="paragraph" w:customStyle="1" w:styleId="D84A7130ABD84E6C9F4749DC08E12C08">
    <w:name w:val="D84A7130ABD84E6C9F4749DC08E12C08"/>
    <w:rsid w:val="007D1BE7"/>
  </w:style>
  <w:style w:type="paragraph" w:customStyle="1" w:styleId="E58426F177F3497786E5C06B0D447E12">
    <w:name w:val="E58426F177F3497786E5C06B0D447E12"/>
    <w:rsid w:val="007D1BE7"/>
  </w:style>
  <w:style w:type="paragraph" w:customStyle="1" w:styleId="B573E33548C84FB0A92429A9E242197D">
    <w:name w:val="B573E33548C84FB0A92429A9E242197D"/>
    <w:rsid w:val="007D1BE7"/>
  </w:style>
  <w:style w:type="paragraph" w:customStyle="1" w:styleId="346F5ADAAB894BEF935D37032438249C">
    <w:name w:val="346F5ADAAB894BEF935D37032438249C"/>
    <w:rsid w:val="007D1BE7"/>
  </w:style>
  <w:style w:type="paragraph" w:customStyle="1" w:styleId="B0CB5028A4EF43F082E70D0023AC15B1">
    <w:name w:val="B0CB5028A4EF43F082E70D0023AC15B1"/>
    <w:rsid w:val="007D1BE7"/>
  </w:style>
  <w:style w:type="paragraph" w:customStyle="1" w:styleId="6FD01356C39240E7BAD1E57CDC523CB8">
    <w:name w:val="6FD01356C39240E7BAD1E57CDC523CB8"/>
    <w:rsid w:val="007D1BE7"/>
  </w:style>
  <w:style w:type="paragraph" w:customStyle="1" w:styleId="66432E1D62E74B00A38241DB411A19FD">
    <w:name w:val="66432E1D62E74B00A38241DB411A19FD"/>
    <w:rsid w:val="007D1BE7"/>
  </w:style>
  <w:style w:type="paragraph" w:customStyle="1" w:styleId="DDF4D063204E4C7094B0B279CDE987EB">
    <w:name w:val="DDF4D063204E4C7094B0B279CDE987EB"/>
    <w:rsid w:val="007D1BE7"/>
  </w:style>
  <w:style w:type="paragraph" w:customStyle="1" w:styleId="31EDF5BA10A84FA4B4FA5F30561C621F">
    <w:name w:val="31EDF5BA10A84FA4B4FA5F30561C621F"/>
    <w:rsid w:val="007D1BE7"/>
  </w:style>
  <w:style w:type="paragraph" w:customStyle="1" w:styleId="DE89E53F1A3E402FBEF846583AD140FD">
    <w:name w:val="DE89E53F1A3E402FBEF846583AD140FD"/>
    <w:rsid w:val="007D1BE7"/>
  </w:style>
  <w:style w:type="paragraph" w:customStyle="1" w:styleId="BD7AF4447337439C870AFED2012EF482">
    <w:name w:val="BD7AF4447337439C870AFED2012EF482"/>
    <w:rsid w:val="007D1BE7"/>
  </w:style>
  <w:style w:type="paragraph" w:customStyle="1" w:styleId="CA5C117A6C384839B864CEE68D48BEE1">
    <w:name w:val="CA5C117A6C384839B864CEE68D48BEE1"/>
    <w:rsid w:val="007D1BE7"/>
  </w:style>
  <w:style w:type="paragraph" w:customStyle="1" w:styleId="32742EA406794750970F409AA95CB8A8">
    <w:name w:val="32742EA406794750970F409AA95CB8A8"/>
    <w:rsid w:val="007D1BE7"/>
  </w:style>
  <w:style w:type="paragraph" w:customStyle="1" w:styleId="DE871F4F245B4E1281099BE748985FA8">
    <w:name w:val="DE871F4F245B4E1281099BE748985FA8"/>
    <w:rsid w:val="007D1BE7"/>
  </w:style>
  <w:style w:type="paragraph" w:customStyle="1" w:styleId="E712F86E61144818896EDF0B920F6E1B">
    <w:name w:val="E712F86E61144818896EDF0B920F6E1B"/>
    <w:rsid w:val="007D1BE7"/>
  </w:style>
  <w:style w:type="paragraph" w:customStyle="1" w:styleId="3F92DD45FC974D589ECCE70912FA8937">
    <w:name w:val="3F92DD45FC974D589ECCE70912FA8937"/>
    <w:rsid w:val="007D1BE7"/>
  </w:style>
  <w:style w:type="paragraph" w:customStyle="1" w:styleId="190753E4B4994796A1EFF16A81A8AC6A">
    <w:name w:val="190753E4B4994796A1EFF16A81A8AC6A"/>
    <w:rsid w:val="007D1BE7"/>
  </w:style>
  <w:style w:type="paragraph" w:customStyle="1" w:styleId="4CE7851C546D40719BA03403C0D38217">
    <w:name w:val="4CE7851C546D40719BA03403C0D38217"/>
    <w:rsid w:val="007D1BE7"/>
  </w:style>
  <w:style w:type="paragraph" w:customStyle="1" w:styleId="4D3260CD1A254D0EACCDFA5CAB6ABAE3">
    <w:name w:val="4D3260CD1A254D0EACCDFA5CAB6ABAE3"/>
    <w:rsid w:val="007D1BE7"/>
  </w:style>
  <w:style w:type="paragraph" w:customStyle="1" w:styleId="0BA3CB1564964EE89BA00C75CBF1922F">
    <w:name w:val="0BA3CB1564964EE89BA00C75CBF1922F"/>
    <w:rsid w:val="008A66DB"/>
  </w:style>
  <w:style w:type="paragraph" w:customStyle="1" w:styleId="B3A4B81CCECA437980F52FCC02A0F15D">
    <w:name w:val="B3A4B81CCECA437980F52FCC02A0F15D"/>
    <w:rsid w:val="008A66D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34A08DA5F4E128475F17CF1FEF947">
    <w:name w:val="74634A08DA5F4E128475F17CF1FEF947"/>
  </w:style>
  <w:style w:type="paragraph" w:customStyle="1" w:styleId="A7B383026C6C41EE87871B94DD18967A">
    <w:name w:val="A7B383026C6C41EE87871B94DD18967A"/>
  </w:style>
  <w:style w:type="paragraph" w:customStyle="1" w:styleId="D76ED595DC1F43BBB14CD357B0D4E7E0">
    <w:name w:val="D76ED595DC1F43BBB14CD357B0D4E7E0"/>
  </w:style>
  <w:style w:type="paragraph" w:customStyle="1" w:styleId="19FCE7D4EB5E466BA951CCCDDC82F211">
    <w:name w:val="19FCE7D4EB5E466BA951CCCDDC82F21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82FB57801D14FE6B23E20495F116D13">
    <w:name w:val="482FB57801D14FE6B23E20495F116D13"/>
  </w:style>
  <w:style w:type="paragraph" w:customStyle="1" w:styleId="52C6A252A21C4DDDAE5F855E0EBC5852">
    <w:name w:val="52C6A252A21C4DDDAE5F855E0EBC5852"/>
  </w:style>
  <w:style w:type="paragraph" w:customStyle="1" w:styleId="FF8EAC31B3A74690A01BFCD86B4FBFBE">
    <w:name w:val="FF8EAC31B3A74690A01BFCD86B4FBFBE"/>
  </w:style>
  <w:style w:type="paragraph" w:customStyle="1" w:styleId="FD068117463948AE8B832D90B5F2C6DA">
    <w:name w:val="FD068117463948AE8B832D90B5F2C6DA"/>
  </w:style>
  <w:style w:type="paragraph" w:customStyle="1" w:styleId="CEF1897112BB4DD6B9D2617922C91870">
    <w:name w:val="CEF1897112BB4DD6B9D2617922C91870"/>
  </w:style>
  <w:style w:type="paragraph" w:customStyle="1" w:styleId="5A1B486594E24EFEA85335341E15BE33">
    <w:name w:val="5A1B486594E24EFEA85335341E15BE33"/>
  </w:style>
  <w:style w:type="paragraph" w:customStyle="1" w:styleId="15665156D4154529AB71C8EBDE77FFC9">
    <w:name w:val="15665156D4154529AB71C8EBDE77FFC9"/>
  </w:style>
  <w:style w:type="paragraph" w:customStyle="1" w:styleId="6E74435D477944308DEAC95FFE1EDE89">
    <w:name w:val="6E74435D477944308DEAC95FFE1EDE89"/>
  </w:style>
  <w:style w:type="paragraph" w:customStyle="1" w:styleId="CE75FE5A86D7442881709972DD0D8916">
    <w:name w:val="CE75FE5A86D7442881709972DD0D8916"/>
  </w:style>
  <w:style w:type="paragraph" w:customStyle="1" w:styleId="8C426062A7B241B09B5B2C6B5E8B221C">
    <w:name w:val="8C426062A7B241B09B5B2C6B5E8B221C"/>
  </w:style>
  <w:style w:type="paragraph" w:customStyle="1" w:styleId="4627921DD2E243A1B6BFA2679D094832">
    <w:name w:val="4627921DD2E243A1B6BFA2679D094832"/>
  </w:style>
  <w:style w:type="paragraph" w:customStyle="1" w:styleId="9B36DDEC4805441C9F1A24B95C7EF8E9">
    <w:name w:val="9B36DDEC4805441C9F1A24B95C7EF8E9"/>
    <w:rsid w:val="007D1BE7"/>
  </w:style>
  <w:style w:type="paragraph" w:customStyle="1" w:styleId="3F9405800A2F481F8EB4F3FB2A75696A">
    <w:name w:val="3F9405800A2F481F8EB4F3FB2A75696A"/>
    <w:rsid w:val="007D1BE7"/>
  </w:style>
  <w:style w:type="paragraph" w:customStyle="1" w:styleId="BADD138A30D0420294EBCC14E5BCFC36">
    <w:name w:val="BADD138A30D0420294EBCC14E5BCFC36"/>
    <w:rsid w:val="007D1BE7"/>
  </w:style>
  <w:style w:type="paragraph" w:customStyle="1" w:styleId="48389271A6FF4447B8471A0634E0AD2A">
    <w:name w:val="48389271A6FF4447B8471A0634E0AD2A"/>
    <w:rsid w:val="007D1BE7"/>
  </w:style>
  <w:style w:type="paragraph" w:customStyle="1" w:styleId="D84A7130ABD84E6C9F4749DC08E12C08">
    <w:name w:val="D84A7130ABD84E6C9F4749DC08E12C08"/>
    <w:rsid w:val="007D1BE7"/>
  </w:style>
  <w:style w:type="paragraph" w:customStyle="1" w:styleId="E58426F177F3497786E5C06B0D447E12">
    <w:name w:val="E58426F177F3497786E5C06B0D447E12"/>
    <w:rsid w:val="007D1BE7"/>
  </w:style>
  <w:style w:type="paragraph" w:customStyle="1" w:styleId="B573E33548C84FB0A92429A9E242197D">
    <w:name w:val="B573E33548C84FB0A92429A9E242197D"/>
    <w:rsid w:val="007D1BE7"/>
  </w:style>
  <w:style w:type="paragraph" w:customStyle="1" w:styleId="346F5ADAAB894BEF935D37032438249C">
    <w:name w:val="346F5ADAAB894BEF935D37032438249C"/>
    <w:rsid w:val="007D1BE7"/>
  </w:style>
  <w:style w:type="paragraph" w:customStyle="1" w:styleId="B0CB5028A4EF43F082E70D0023AC15B1">
    <w:name w:val="B0CB5028A4EF43F082E70D0023AC15B1"/>
    <w:rsid w:val="007D1BE7"/>
  </w:style>
  <w:style w:type="paragraph" w:customStyle="1" w:styleId="6FD01356C39240E7BAD1E57CDC523CB8">
    <w:name w:val="6FD01356C39240E7BAD1E57CDC523CB8"/>
    <w:rsid w:val="007D1BE7"/>
  </w:style>
  <w:style w:type="paragraph" w:customStyle="1" w:styleId="66432E1D62E74B00A38241DB411A19FD">
    <w:name w:val="66432E1D62E74B00A38241DB411A19FD"/>
    <w:rsid w:val="007D1BE7"/>
  </w:style>
  <w:style w:type="paragraph" w:customStyle="1" w:styleId="DDF4D063204E4C7094B0B279CDE987EB">
    <w:name w:val="DDF4D063204E4C7094B0B279CDE987EB"/>
    <w:rsid w:val="007D1BE7"/>
  </w:style>
  <w:style w:type="paragraph" w:customStyle="1" w:styleId="31EDF5BA10A84FA4B4FA5F30561C621F">
    <w:name w:val="31EDF5BA10A84FA4B4FA5F30561C621F"/>
    <w:rsid w:val="007D1BE7"/>
  </w:style>
  <w:style w:type="paragraph" w:customStyle="1" w:styleId="DE89E53F1A3E402FBEF846583AD140FD">
    <w:name w:val="DE89E53F1A3E402FBEF846583AD140FD"/>
    <w:rsid w:val="007D1BE7"/>
  </w:style>
  <w:style w:type="paragraph" w:customStyle="1" w:styleId="BD7AF4447337439C870AFED2012EF482">
    <w:name w:val="BD7AF4447337439C870AFED2012EF482"/>
    <w:rsid w:val="007D1BE7"/>
  </w:style>
  <w:style w:type="paragraph" w:customStyle="1" w:styleId="CA5C117A6C384839B864CEE68D48BEE1">
    <w:name w:val="CA5C117A6C384839B864CEE68D48BEE1"/>
    <w:rsid w:val="007D1BE7"/>
  </w:style>
  <w:style w:type="paragraph" w:customStyle="1" w:styleId="32742EA406794750970F409AA95CB8A8">
    <w:name w:val="32742EA406794750970F409AA95CB8A8"/>
    <w:rsid w:val="007D1BE7"/>
  </w:style>
  <w:style w:type="paragraph" w:customStyle="1" w:styleId="DE871F4F245B4E1281099BE748985FA8">
    <w:name w:val="DE871F4F245B4E1281099BE748985FA8"/>
    <w:rsid w:val="007D1BE7"/>
  </w:style>
  <w:style w:type="paragraph" w:customStyle="1" w:styleId="E712F86E61144818896EDF0B920F6E1B">
    <w:name w:val="E712F86E61144818896EDF0B920F6E1B"/>
    <w:rsid w:val="007D1BE7"/>
  </w:style>
  <w:style w:type="paragraph" w:customStyle="1" w:styleId="3F92DD45FC974D589ECCE70912FA8937">
    <w:name w:val="3F92DD45FC974D589ECCE70912FA8937"/>
    <w:rsid w:val="007D1BE7"/>
  </w:style>
  <w:style w:type="paragraph" w:customStyle="1" w:styleId="190753E4B4994796A1EFF16A81A8AC6A">
    <w:name w:val="190753E4B4994796A1EFF16A81A8AC6A"/>
    <w:rsid w:val="007D1BE7"/>
  </w:style>
  <w:style w:type="paragraph" w:customStyle="1" w:styleId="4CE7851C546D40719BA03403C0D38217">
    <w:name w:val="4CE7851C546D40719BA03403C0D38217"/>
    <w:rsid w:val="007D1BE7"/>
  </w:style>
  <w:style w:type="paragraph" w:customStyle="1" w:styleId="4D3260CD1A254D0EACCDFA5CAB6ABAE3">
    <w:name w:val="4D3260CD1A254D0EACCDFA5CAB6ABAE3"/>
    <w:rsid w:val="007D1BE7"/>
  </w:style>
  <w:style w:type="paragraph" w:customStyle="1" w:styleId="0BA3CB1564964EE89BA00C75CBF1922F">
    <w:name w:val="0BA3CB1564964EE89BA00C75CBF1922F"/>
    <w:rsid w:val="008A66DB"/>
  </w:style>
  <w:style w:type="paragraph" w:customStyle="1" w:styleId="B3A4B81CCECA437980F52FCC02A0F15D">
    <w:name w:val="B3A4B81CCECA437980F52FCC02A0F15D"/>
    <w:rsid w:val="008A66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TS010173185</Template>
  <TotalTime>37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Hoang</dc:creator>
  <cp:lastModifiedBy>phuc loc</cp:lastModifiedBy>
  <cp:revision>31</cp:revision>
  <cp:lastPrinted>2006-08-01T17:47:00Z</cp:lastPrinted>
  <dcterms:created xsi:type="dcterms:W3CDTF">2013-09-09T11:37:00Z</dcterms:created>
  <dcterms:modified xsi:type="dcterms:W3CDTF">2013-09-13T13:44:00Z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