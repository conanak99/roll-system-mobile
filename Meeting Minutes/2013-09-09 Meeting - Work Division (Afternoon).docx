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042015" w:rsidP="00C84B64">
            <w:pPr>
              <w:pStyle w:val="MinutesandAgendaTitles"/>
              <w:rPr>
                <w:rFonts w:ascii="Arial" w:hAnsi="Arial" w:cs="Arial"/>
                <w:sz w:val="24"/>
              </w:rPr>
            </w:pPr>
            <w:r w:rsidRPr="0082115E">
              <w:rPr>
                <w:rFonts w:ascii="Arial" w:hAnsi="Arial" w:cs="Arial"/>
                <w:sz w:val="24"/>
              </w:rPr>
              <w:t xml:space="preserve">Meeting – </w:t>
            </w:r>
            <w:r w:rsidR="005F341B">
              <w:rPr>
                <w:rFonts w:ascii="Arial" w:hAnsi="Arial" w:cs="Arial"/>
                <w:sz w:val="24"/>
              </w:rPr>
              <w:t>Work Division</w:t>
            </w:r>
            <w:r w:rsidR="00866044">
              <w:rPr>
                <w:rFonts w:ascii="Arial" w:hAnsi="Arial" w:cs="Arial"/>
                <w:sz w:val="24"/>
              </w:rPr>
              <w:t xml:space="preserve"> (</w:t>
            </w:r>
            <w:r w:rsidR="005F341B">
              <w:rPr>
                <w:rFonts w:ascii="Arial" w:hAnsi="Arial" w:cs="Arial"/>
                <w:sz w:val="24"/>
              </w:rPr>
              <w:t>Afternoon</w:t>
            </w:r>
            <w:r w:rsidR="00866044">
              <w:rPr>
                <w:rFonts w:ascii="Arial" w:hAnsi="Arial" w:cs="Arial"/>
                <w:sz w:val="24"/>
              </w:rPr>
              <w:t xml:space="preserve"> 09/</w:t>
            </w:r>
            <w:r w:rsidR="00C84B64">
              <w:rPr>
                <w:rFonts w:ascii="Arial" w:hAnsi="Arial" w:cs="Arial"/>
                <w:sz w:val="24"/>
              </w:rPr>
              <w:t>09</w:t>
            </w:r>
            <w:r w:rsidR="0086604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205357" w:rsidP="00205357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09/09/2013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5F341B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06:10 pm – 06:40 p</w:t>
            </w:r>
            <w:r w:rsidR="00042015" w:rsidRPr="0082115E">
              <w:rPr>
                <w:spacing w:val="0"/>
                <w:sz w:val="21"/>
              </w:rPr>
              <w:t>m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5F341B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Skype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HoangPH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 w:rsidP="005F341B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HoangPH</w:t>
            </w:r>
            <w:proofErr w:type="spellEnd"/>
            <w:r w:rsidRPr="0082115E">
              <w:rPr>
                <w:sz w:val="21"/>
              </w:rPr>
              <w:t xml:space="preserve">, </w:t>
            </w:r>
            <w:proofErr w:type="spellStart"/>
            <w:r w:rsidRPr="0082115E">
              <w:rPr>
                <w:sz w:val="21"/>
              </w:rPr>
              <w:t>HuyNQ</w:t>
            </w:r>
            <w:proofErr w:type="spellEnd"/>
            <w:r w:rsidRPr="0082115E">
              <w:rPr>
                <w:sz w:val="21"/>
              </w:rPr>
              <w:t xml:space="preserve">, </w:t>
            </w:r>
            <w:proofErr w:type="spellStart"/>
            <w:r w:rsidRPr="0082115E">
              <w:rPr>
                <w:sz w:val="21"/>
              </w:rPr>
              <w:t>BinhNT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AF5572" w:rsidP="0019670D">
            <w:pPr>
              <w:pStyle w:val="MinutesandAgendaTitles"/>
              <w:rPr>
                <w:sz w:val="24"/>
              </w:rPr>
            </w:pPr>
            <w:sdt>
              <w:sdtPr>
                <w:rPr>
                  <w:sz w:val="24"/>
                </w:rPr>
                <w:id w:val="1136367043"/>
                <w:placeholder>
                  <w:docPart w:val="FD068117463948AE8B832D90B5F2C6DA"/>
                </w:placeholder>
              </w:sdtPr>
              <w:sdtEndPr/>
              <w:sdtContent>
                <w:r w:rsidR="0019670D" w:rsidRPr="0082115E">
                  <w:rPr>
                    <w:sz w:val="24"/>
                  </w:rPr>
                  <w:t>Report One</w:t>
                </w:r>
              </w:sdtContent>
            </w:sdt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D63882" w:rsidP="0019670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06:10 pm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D63882" w:rsidP="0019670D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HoangPH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D63882" w:rsidRDefault="00D63882" w:rsidP="009459F9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sz w:val="21"/>
              </w:rPr>
              <w:t>Work division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D63882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63882" w:rsidRPr="0082115E" w:rsidRDefault="00D63882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HoangPH</w:t>
            </w:r>
            <w:proofErr w:type="spellEnd"/>
            <w:r>
              <w:rPr>
                <w:sz w:val="21"/>
              </w:rPr>
              <w:t xml:space="preserve"> will do the workflow, meeting minutes, report 1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D63882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HuyNQ</w:t>
            </w:r>
            <w:proofErr w:type="spellEnd"/>
            <w:r>
              <w:rPr>
                <w:sz w:val="21"/>
              </w:rPr>
              <w:t xml:space="preserve"> and </w:t>
            </w:r>
            <w:proofErr w:type="spellStart"/>
            <w:r>
              <w:rPr>
                <w:sz w:val="21"/>
              </w:rPr>
              <w:t>BinhNT</w:t>
            </w:r>
            <w:proofErr w:type="spellEnd"/>
            <w:r>
              <w:rPr>
                <w:sz w:val="21"/>
              </w:rPr>
              <w:t xml:space="preserve"> will do the report 2</w:t>
            </w:r>
          </w:p>
        </w:tc>
      </w:tr>
      <w:tr w:rsidR="00D63882" w:rsidRPr="0082115E" w:rsidTr="00D63882">
        <w:trPr>
          <w:trHeight w:hRule="exact" w:val="622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63882" w:rsidRDefault="00D63882" w:rsidP="00381835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 work must be done bef</w:t>
            </w:r>
            <w:r w:rsidR="00381835">
              <w:rPr>
                <w:sz w:val="21"/>
              </w:rPr>
              <w:t>ore next meeting (Afterno</w:t>
            </w:r>
            <w:r w:rsidR="00DA0329">
              <w:rPr>
                <w:sz w:val="21"/>
              </w:rPr>
              <w:t>o</w:t>
            </w:r>
            <w:r w:rsidR="00381835">
              <w:rPr>
                <w:sz w:val="21"/>
              </w:rPr>
              <w:t xml:space="preserve">n </w:t>
            </w:r>
            <w:r w:rsidR="00E56807">
              <w:rPr>
                <w:sz w:val="21"/>
              </w:rPr>
              <w:t>09/10/2013</w:t>
            </w:r>
            <w:bookmarkStart w:id="0" w:name="_GoBack"/>
            <w:bookmarkEnd w:id="0"/>
            <w:r>
              <w:rPr>
                <w:sz w:val="21"/>
              </w:rPr>
              <w:t xml:space="preserve">). The next meeting will find error and </w:t>
            </w:r>
            <w:proofErr w:type="spellStart"/>
            <w:r>
              <w:rPr>
                <w:sz w:val="21"/>
              </w:rPr>
              <w:t>intergrate</w:t>
            </w:r>
            <w:proofErr w:type="spellEnd"/>
            <w:r>
              <w:rPr>
                <w:sz w:val="21"/>
              </w:rPr>
              <w:t>, fix the error in these documents.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6E0E70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6A635D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Meeting Minutes, Workflow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9459F9" w:rsidP="006A635D">
            <w:pPr>
              <w:pStyle w:val="BodyCopy"/>
              <w:rPr>
                <w:b/>
                <w:sz w:val="21"/>
              </w:rPr>
            </w:pPr>
            <w:proofErr w:type="spellStart"/>
            <w:r w:rsidRPr="00894350">
              <w:rPr>
                <w:b/>
                <w:sz w:val="21"/>
              </w:rPr>
              <w:t>HoangPH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E56807" w:rsidP="00E56807">
            <w:pPr>
              <w:pStyle w:val="BodyCopy"/>
              <w:rPr>
                <w:b/>
                <w:sz w:val="21"/>
              </w:rPr>
            </w:pPr>
            <w:r>
              <w:rPr>
                <w:sz w:val="21"/>
              </w:rPr>
              <w:t>09</w:t>
            </w:r>
            <w:r w:rsidR="00DA0329">
              <w:rPr>
                <w:sz w:val="21"/>
              </w:rPr>
              <w:t>/</w:t>
            </w:r>
            <w:r>
              <w:rPr>
                <w:sz w:val="21"/>
              </w:rPr>
              <w:t>10</w:t>
            </w:r>
            <w:r w:rsidR="00DA0329">
              <w:rPr>
                <w:sz w:val="21"/>
              </w:rPr>
              <w:t>/2013</w:t>
            </w:r>
          </w:p>
        </w:tc>
      </w:tr>
      <w:tr w:rsidR="006A635D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A635D" w:rsidRPr="00894350" w:rsidRDefault="006A635D" w:rsidP="00B54788">
            <w:pPr>
              <w:pStyle w:val="BodyCopy"/>
              <w:rPr>
                <w:b/>
                <w:sz w:val="21"/>
              </w:rPr>
            </w:pPr>
            <w:r w:rsidRPr="00894350">
              <w:rPr>
                <w:b/>
                <w:sz w:val="21"/>
              </w:rPr>
              <w:t>Report 1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A635D" w:rsidRPr="00894350" w:rsidRDefault="00DA0329" w:rsidP="00DA0329">
            <w:pPr>
              <w:pStyle w:val="BodyCopy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HoangPH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A635D" w:rsidRPr="00894350" w:rsidRDefault="00E56807" w:rsidP="00B54788">
            <w:pPr>
              <w:pStyle w:val="BodyCopy"/>
              <w:rPr>
                <w:b/>
                <w:sz w:val="21"/>
              </w:rPr>
            </w:pPr>
            <w:r>
              <w:rPr>
                <w:sz w:val="21"/>
              </w:rPr>
              <w:t>09/10/2013</w:t>
            </w:r>
          </w:p>
        </w:tc>
      </w:tr>
      <w:tr w:rsidR="006A635D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A635D" w:rsidRPr="00894350" w:rsidRDefault="006A635D" w:rsidP="00B54788">
            <w:pPr>
              <w:pStyle w:val="BodyCopy"/>
              <w:rPr>
                <w:b/>
                <w:sz w:val="21"/>
              </w:rPr>
            </w:pPr>
            <w:r w:rsidRPr="00894350">
              <w:rPr>
                <w:b/>
                <w:sz w:val="21"/>
              </w:rPr>
              <w:t xml:space="preserve">Report </w:t>
            </w:r>
            <w:r w:rsidR="00DA0329">
              <w:rPr>
                <w:b/>
                <w:sz w:val="21"/>
              </w:rPr>
              <w:t>2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A635D" w:rsidRPr="00894350" w:rsidRDefault="006A635D" w:rsidP="00B54788">
            <w:pPr>
              <w:pStyle w:val="BodyCopy"/>
              <w:rPr>
                <w:b/>
                <w:sz w:val="21"/>
              </w:rPr>
            </w:pPr>
            <w:proofErr w:type="spellStart"/>
            <w:r w:rsidRPr="00894350">
              <w:rPr>
                <w:b/>
                <w:sz w:val="21"/>
              </w:rPr>
              <w:t>HuyNQ</w:t>
            </w:r>
            <w:proofErr w:type="spellEnd"/>
            <w:r w:rsidRPr="00894350">
              <w:rPr>
                <w:b/>
                <w:sz w:val="21"/>
              </w:rPr>
              <w:t xml:space="preserve">, </w:t>
            </w:r>
            <w:proofErr w:type="spellStart"/>
            <w:r w:rsidRPr="00894350">
              <w:rPr>
                <w:b/>
                <w:sz w:val="21"/>
              </w:rPr>
              <w:t>BinhNT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A635D" w:rsidRPr="00894350" w:rsidRDefault="00E56807" w:rsidP="00B54788">
            <w:pPr>
              <w:pStyle w:val="BodyCopy"/>
              <w:rPr>
                <w:b/>
                <w:sz w:val="21"/>
              </w:rPr>
            </w:pPr>
            <w:r>
              <w:rPr>
                <w:sz w:val="21"/>
              </w:rPr>
              <w:t>09/10/2013</w:t>
            </w:r>
          </w:p>
        </w:tc>
      </w:tr>
    </w:tbl>
    <w:p w:rsidR="006E0E70" w:rsidRPr="0082115E" w:rsidRDefault="006E0E70">
      <w:pPr>
        <w:rPr>
          <w:sz w:val="22"/>
        </w:rPr>
      </w:pPr>
    </w:p>
    <w:sectPr w:rsidR="006E0E70" w:rsidRPr="0082115E" w:rsidSect="006E0E70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572" w:rsidRDefault="00AF5572">
      <w:r>
        <w:separator/>
      </w:r>
    </w:p>
  </w:endnote>
  <w:endnote w:type="continuationSeparator" w:id="0">
    <w:p w:rsidR="00AF5572" w:rsidRDefault="00AF5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572" w:rsidRDefault="00AF5572">
      <w:r>
        <w:separator/>
      </w:r>
    </w:p>
  </w:footnote>
  <w:footnote w:type="continuationSeparator" w:id="0">
    <w:p w:rsidR="00AF5572" w:rsidRDefault="00AF55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ED7AE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AACC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557CF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4176A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E1"/>
    <w:rsid w:val="00042015"/>
    <w:rsid w:val="00083723"/>
    <w:rsid w:val="000D4B3E"/>
    <w:rsid w:val="0018514B"/>
    <w:rsid w:val="0019670D"/>
    <w:rsid w:val="001F0D6D"/>
    <w:rsid w:val="00205357"/>
    <w:rsid w:val="003146E1"/>
    <w:rsid w:val="003360EA"/>
    <w:rsid w:val="003545FA"/>
    <w:rsid w:val="00376666"/>
    <w:rsid w:val="00381835"/>
    <w:rsid w:val="003D6A88"/>
    <w:rsid w:val="004335BE"/>
    <w:rsid w:val="005F341B"/>
    <w:rsid w:val="006A635D"/>
    <w:rsid w:val="006B3F0A"/>
    <w:rsid w:val="006E0E70"/>
    <w:rsid w:val="006F6279"/>
    <w:rsid w:val="0080134A"/>
    <w:rsid w:val="0082115E"/>
    <w:rsid w:val="00825DE7"/>
    <w:rsid w:val="00864AB7"/>
    <w:rsid w:val="00866044"/>
    <w:rsid w:val="00894350"/>
    <w:rsid w:val="009459F9"/>
    <w:rsid w:val="00A71C10"/>
    <w:rsid w:val="00AF5572"/>
    <w:rsid w:val="00B4503C"/>
    <w:rsid w:val="00C84B64"/>
    <w:rsid w:val="00D341B6"/>
    <w:rsid w:val="00D63882"/>
    <w:rsid w:val="00DA0329"/>
    <w:rsid w:val="00DD0162"/>
    <w:rsid w:val="00DE2777"/>
    <w:rsid w:val="00DE46E4"/>
    <w:rsid w:val="00E26960"/>
    <w:rsid w:val="00E56807"/>
    <w:rsid w:val="00EB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068117463948AE8B832D90B5F2C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A7F92-7A5A-4D8A-8F60-803920AC0567}"/>
      </w:docPartPr>
      <w:docPartBody>
        <w:p w:rsidR="007D1BE7" w:rsidRDefault="00707988">
          <w:pPr>
            <w:pStyle w:val="FD068117463948AE8B832D90B5F2C6DA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88"/>
    <w:rsid w:val="001F285C"/>
    <w:rsid w:val="0068007C"/>
    <w:rsid w:val="00707988"/>
    <w:rsid w:val="007D1BE7"/>
    <w:rsid w:val="008A66DB"/>
    <w:rsid w:val="00AD7895"/>
    <w:rsid w:val="00C62BEB"/>
    <w:rsid w:val="00CC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</w:style>
  <w:style w:type="paragraph" w:customStyle="1" w:styleId="A7B383026C6C41EE87871B94DD18967A">
    <w:name w:val="A7B383026C6C41EE87871B94DD18967A"/>
  </w:style>
  <w:style w:type="paragraph" w:customStyle="1" w:styleId="D76ED595DC1F43BBB14CD357B0D4E7E0">
    <w:name w:val="D76ED595DC1F43BBB14CD357B0D4E7E0"/>
  </w:style>
  <w:style w:type="paragraph" w:customStyle="1" w:styleId="19FCE7D4EB5E466BA951CCCDDC82F211">
    <w:name w:val="19FCE7D4EB5E466BA951CCCDDC82F21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FB57801D14FE6B23E20495F116D13">
    <w:name w:val="482FB57801D14FE6B23E20495F116D13"/>
  </w:style>
  <w:style w:type="paragraph" w:customStyle="1" w:styleId="52C6A252A21C4DDDAE5F855E0EBC5852">
    <w:name w:val="52C6A252A21C4DDDAE5F855E0EBC5852"/>
  </w:style>
  <w:style w:type="paragraph" w:customStyle="1" w:styleId="FF8EAC31B3A74690A01BFCD86B4FBFBE">
    <w:name w:val="FF8EAC31B3A74690A01BFCD86B4FBFBE"/>
  </w:style>
  <w:style w:type="paragraph" w:customStyle="1" w:styleId="FD068117463948AE8B832D90B5F2C6DA">
    <w:name w:val="FD068117463948AE8B832D90B5F2C6DA"/>
  </w:style>
  <w:style w:type="paragraph" w:customStyle="1" w:styleId="CEF1897112BB4DD6B9D2617922C91870">
    <w:name w:val="CEF1897112BB4DD6B9D2617922C91870"/>
  </w:style>
  <w:style w:type="paragraph" w:customStyle="1" w:styleId="5A1B486594E24EFEA85335341E15BE33">
    <w:name w:val="5A1B486594E24EFEA85335341E15BE33"/>
  </w:style>
  <w:style w:type="paragraph" w:customStyle="1" w:styleId="15665156D4154529AB71C8EBDE77FFC9">
    <w:name w:val="15665156D4154529AB71C8EBDE77FFC9"/>
  </w:style>
  <w:style w:type="paragraph" w:customStyle="1" w:styleId="6E74435D477944308DEAC95FFE1EDE89">
    <w:name w:val="6E74435D477944308DEAC95FFE1EDE89"/>
  </w:style>
  <w:style w:type="paragraph" w:customStyle="1" w:styleId="CE75FE5A86D7442881709972DD0D8916">
    <w:name w:val="CE75FE5A86D7442881709972DD0D8916"/>
  </w:style>
  <w:style w:type="paragraph" w:customStyle="1" w:styleId="8C426062A7B241B09B5B2C6B5E8B221C">
    <w:name w:val="8C426062A7B241B09B5B2C6B5E8B221C"/>
  </w:style>
  <w:style w:type="paragraph" w:customStyle="1" w:styleId="4627921DD2E243A1B6BFA2679D094832">
    <w:name w:val="4627921DD2E243A1B6BFA2679D094832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0BA3CB1564964EE89BA00C75CBF1922F">
    <w:name w:val="0BA3CB1564964EE89BA00C75CBF1922F"/>
    <w:rsid w:val="008A66DB"/>
  </w:style>
  <w:style w:type="paragraph" w:customStyle="1" w:styleId="B3A4B81CCECA437980F52FCC02A0F15D">
    <w:name w:val="B3A4B81CCECA437980F52FCC02A0F15D"/>
    <w:rsid w:val="008A66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</w:style>
  <w:style w:type="paragraph" w:customStyle="1" w:styleId="A7B383026C6C41EE87871B94DD18967A">
    <w:name w:val="A7B383026C6C41EE87871B94DD18967A"/>
  </w:style>
  <w:style w:type="paragraph" w:customStyle="1" w:styleId="D76ED595DC1F43BBB14CD357B0D4E7E0">
    <w:name w:val="D76ED595DC1F43BBB14CD357B0D4E7E0"/>
  </w:style>
  <w:style w:type="paragraph" w:customStyle="1" w:styleId="19FCE7D4EB5E466BA951CCCDDC82F211">
    <w:name w:val="19FCE7D4EB5E466BA951CCCDDC82F21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FB57801D14FE6B23E20495F116D13">
    <w:name w:val="482FB57801D14FE6B23E20495F116D13"/>
  </w:style>
  <w:style w:type="paragraph" w:customStyle="1" w:styleId="52C6A252A21C4DDDAE5F855E0EBC5852">
    <w:name w:val="52C6A252A21C4DDDAE5F855E0EBC5852"/>
  </w:style>
  <w:style w:type="paragraph" w:customStyle="1" w:styleId="FF8EAC31B3A74690A01BFCD86B4FBFBE">
    <w:name w:val="FF8EAC31B3A74690A01BFCD86B4FBFBE"/>
  </w:style>
  <w:style w:type="paragraph" w:customStyle="1" w:styleId="FD068117463948AE8B832D90B5F2C6DA">
    <w:name w:val="FD068117463948AE8B832D90B5F2C6DA"/>
  </w:style>
  <w:style w:type="paragraph" w:customStyle="1" w:styleId="CEF1897112BB4DD6B9D2617922C91870">
    <w:name w:val="CEF1897112BB4DD6B9D2617922C91870"/>
  </w:style>
  <w:style w:type="paragraph" w:customStyle="1" w:styleId="5A1B486594E24EFEA85335341E15BE33">
    <w:name w:val="5A1B486594E24EFEA85335341E15BE33"/>
  </w:style>
  <w:style w:type="paragraph" w:customStyle="1" w:styleId="15665156D4154529AB71C8EBDE77FFC9">
    <w:name w:val="15665156D4154529AB71C8EBDE77FFC9"/>
  </w:style>
  <w:style w:type="paragraph" w:customStyle="1" w:styleId="6E74435D477944308DEAC95FFE1EDE89">
    <w:name w:val="6E74435D477944308DEAC95FFE1EDE89"/>
  </w:style>
  <w:style w:type="paragraph" w:customStyle="1" w:styleId="CE75FE5A86D7442881709972DD0D8916">
    <w:name w:val="CE75FE5A86D7442881709972DD0D8916"/>
  </w:style>
  <w:style w:type="paragraph" w:customStyle="1" w:styleId="8C426062A7B241B09B5B2C6B5E8B221C">
    <w:name w:val="8C426062A7B241B09B5B2C6B5E8B221C"/>
  </w:style>
  <w:style w:type="paragraph" w:customStyle="1" w:styleId="4627921DD2E243A1B6BFA2679D094832">
    <w:name w:val="4627921DD2E243A1B6BFA2679D094832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0BA3CB1564964EE89BA00C75CBF1922F">
    <w:name w:val="0BA3CB1564964EE89BA00C75CBF1922F"/>
    <w:rsid w:val="008A66DB"/>
  </w:style>
  <w:style w:type="paragraph" w:customStyle="1" w:styleId="B3A4B81CCECA437980F52FCC02A0F15D">
    <w:name w:val="B3A4B81CCECA437980F52FCC02A0F15D"/>
    <w:rsid w:val="008A66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32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phuc loc</cp:lastModifiedBy>
  <cp:revision>30</cp:revision>
  <cp:lastPrinted>2006-08-01T17:47:00Z</cp:lastPrinted>
  <dcterms:created xsi:type="dcterms:W3CDTF">2013-09-09T11:37:00Z</dcterms:created>
  <dcterms:modified xsi:type="dcterms:W3CDTF">2013-09-13T13:44:00Z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