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7D34A8" w:rsidP="007D34A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Ninths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 xml:space="preserve">Morning </w:t>
            </w:r>
            <w:r w:rsidR="0069564B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7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69564B" w:rsidP="007D34A8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0</w:t>
            </w:r>
            <w:r w:rsidR="007D34A8">
              <w:rPr>
                <w:rFonts w:ascii="Arial" w:hAnsi="Arial" w:cs="Arial"/>
                <w:sz w:val="21"/>
              </w:rPr>
              <w:t>7</w:t>
            </w:r>
            <w:r w:rsidR="00654D0D">
              <w:rPr>
                <w:rFonts w:ascii="Arial" w:hAnsi="Arial" w:cs="Arial"/>
                <w:sz w:val="21"/>
              </w:rPr>
              <w:t>/</w:t>
            </w:r>
            <w:r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9564B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7E1629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7D34A8">
        <w:trPr>
          <w:trHeight w:hRule="exact" w:val="406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Pr="00243277" w:rsidRDefault="007D34A8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243277">
              <w:rPr>
                <w:rFonts w:ascii="Arial" w:hAnsi="Arial" w:cs="Arial"/>
                <w:color w:val="auto"/>
              </w:rPr>
              <w:t>Roll Call</w:t>
            </w:r>
          </w:p>
          <w:p w:rsidR="007D34A8" w:rsidRDefault="007D34A8" w:rsidP="007D34A8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If the subject is Capstone Project or in “Edit”, the start time is text box.</w:t>
            </w:r>
          </w:p>
          <w:p w:rsidR="00BA12A2" w:rsidRDefault="007D34A8" w:rsidP="007D34A8">
            <w:pPr>
              <w:pStyle w:val="MinutesandAgendaTitles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Add more option for select start time : 19:00,18:45 … </w:t>
            </w:r>
          </w:p>
          <w:p w:rsidR="008E6167" w:rsidRPr="00243277" w:rsidRDefault="008E6167" w:rsidP="008E6167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243277">
              <w:rPr>
                <w:rFonts w:ascii="Arial" w:hAnsi="Arial" w:cs="Arial"/>
                <w:color w:val="auto"/>
              </w:rPr>
              <w:t>Face recognition and face detected :</w:t>
            </w:r>
          </w:p>
          <w:p w:rsidR="007D34A8" w:rsidRDefault="007D34A8" w:rsidP="008E6167">
            <w:pPr>
              <w:pStyle w:val="MinutesandAgendaTitles"/>
              <w:numPr>
                <w:ilvl w:val="0"/>
                <w:numId w:val="1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Import image: if input over 20 images, the system auto get 20 images and show notification.</w:t>
            </w:r>
          </w:p>
          <w:p w:rsidR="007D34A8" w:rsidRDefault="007D34A8" w:rsidP="008E6167">
            <w:pPr>
              <w:pStyle w:val="MinutesandAgendaTitles"/>
              <w:numPr>
                <w:ilvl w:val="0"/>
                <w:numId w:val="1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Create an auto test: if just have one image, how many percent faces detected and recognition is true? (Choose the minimum image quantities).   </w:t>
            </w:r>
          </w:p>
          <w:p w:rsidR="008E6167" w:rsidRDefault="008E6167" w:rsidP="008E6167">
            <w:pPr>
              <w:pStyle w:val="MinutesandAgendaTitles"/>
              <w:numPr>
                <w:ilvl w:val="0"/>
                <w:numId w:val="1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column “percent” in file excel.</w:t>
            </w:r>
          </w:p>
          <w:p w:rsidR="008E6167" w:rsidRDefault="008E6167" w:rsidP="008E6167">
            <w:pPr>
              <w:pStyle w:val="MinutesandAgendaTitles"/>
              <w:numPr>
                <w:ilvl w:val="0"/>
                <w:numId w:val="1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Report test : how many percent face detected base on </w:t>
            </w:r>
          </w:p>
          <w:p w:rsidR="008E6167" w:rsidRPr="00243277" w:rsidRDefault="008E6167" w:rsidP="007D34A8">
            <w:pPr>
              <w:pStyle w:val="MinutesandAgendaTitles"/>
              <w:numPr>
                <w:ilvl w:val="0"/>
                <w:numId w:val="1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Create report in power point: cut video, </w:t>
            </w:r>
            <w:r w:rsidR="00243277">
              <w:rPr>
                <w:rFonts w:ascii="Arial" w:hAnsi="Arial" w:cs="Arial"/>
                <w:b w:val="0"/>
                <w:color w:val="auto"/>
              </w:rPr>
              <w:t>edit sentence (Create what, use what…)</w:t>
            </w:r>
          </w:p>
          <w:p w:rsidR="007D34A8" w:rsidRPr="00243277" w:rsidRDefault="007D34A8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243277">
              <w:rPr>
                <w:rFonts w:ascii="Arial" w:hAnsi="Arial" w:cs="Arial"/>
                <w:color w:val="auto"/>
              </w:rPr>
              <w:t>Mobile:</w:t>
            </w:r>
          </w:p>
          <w:p w:rsidR="007D34A8" w:rsidRDefault="007D34A8" w:rsidP="008E6167">
            <w:pPr>
              <w:pStyle w:val="MinutesandAgendaTitles"/>
              <w:numPr>
                <w:ilvl w:val="0"/>
                <w:numId w:val="1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The phone can capture in horizontal mode or vertical mode.</w:t>
            </w:r>
          </w:p>
          <w:p w:rsidR="007D34A8" w:rsidRDefault="008E6167" w:rsidP="008E6167">
            <w:pPr>
              <w:pStyle w:val="MinutesandAgendaTitles"/>
              <w:numPr>
                <w:ilvl w:val="0"/>
                <w:numId w:val="1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Asynchronous processing: the system will auto get image, the instructor can capture with no confirm message.</w:t>
            </w:r>
          </w:p>
          <w:p w:rsidR="008E6167" w:rsidRDefault="008E6167" w:rsidP="008E6167">
            <w:pPr>
              <w:pStyle w:val="MinutesandAgendaTitles"/>
              <w:numPr>
                <w:ilvl w:val="0"/>
                <w:numId w:val="1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Save log, offline mode (able to send to service when online.)</w:t>
            </w:r>
          </w:p>
          <w:p w:rsidR="008E6167" w:rsidRDefault="008E6167" w:rsidP="008E6167">
            <w:pPr>
              <w:pStyle w:val="MinutesandAgendaTitles"/>
              <w:numPr>
                <w:ilvl w:val="0"/>
                <w:numId w:val="1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android version for system.</w:t>
            </w:r>
          </w:p>
          <w:p w:rsidR="008E6167" w:rsidRPr="00BA12A2" w:rsidRDefault="008E6167" w:rsidP="008E6167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43277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10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7E1629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243277" w:rsidP="00243277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="002E16F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="002E16F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243277">
        <w:trPr>
          <w:trHeight w:hRule="exact" w:val="182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BA12A2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Web: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The background color is green.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The menu color is blue.</w:t>
            </w:r>
          </w:p>
          <w:p w:rsidR="00243277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Mobile: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Change icon of roll call.</w:t>
            </w:r>
          </w:p>
          <w:p w:rsidR="00243277" w:rsidRPr="0069564B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  <w:p w:rsidR="0069564B" w:rsidRPr="0010038A" w:rsidRDefault="0069564B" w:rsidP="00BA12A2">
            <w:pPr>
              <w:pStyle w:val="MinutesandAgendaTitles"/>
              <w:ind w:left="720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650527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243277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10</w:t>
            </w:r>
            <w:r w:rsidR="00650527">
              <w:rPr>
                <w:rFonts w:ascii="Arial" w:hAnsi="Arial" w:cs="Arial"/>
                <w:color w:val="auto"/>
                <w:sz w:val="21"/>
              </w:rPr>
              <w:t>/10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3F050A" w:rsidRPr="00C83F34" w:rsidTr="00B33BC1">
        <w:trPr>
          <w:trHeight w:hRule="exact" w:val="37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Content>
              <w:p w:rsidR="003F050A" w:rsidRPr="00C83F34" w:rsidRDefault="00243277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Document</w:t>
                </w:r>
                <w:r w:rsidR="00BA12A2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and 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7E1629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243277" w:rsidP="00B33BC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="00AD4210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2</w:t>
            </w:r>
            <w:r w:rsidR="00AD4210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0 </w:t>
            </w:r>
            <w:r w:rsidR="00B33BC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</w:t>
            </w:r>
            <w:r w:rsidR="003F050A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EA2BDE">
        <w:trPr>
          <w:trHeight w:hRule="exact" w:val="55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BA12A2" w:rsidP="00243277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About </w:t>
            </w:r>
            <w:r w:rsidR="00243277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SDD, SRS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243277">
        <w:trPr>
          <w:trHeight w:hRule="exact" w:val="2467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43277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Document:</w:t>
            </w:r>
          </w:p>
          <w:p w:rsidR="00FC574D" w:rsidRDefault="00243277" w:rsidP="00243277">
            <w:pPr>
              <w:pStyle w:val="MinutesandAgendaTitles"/>
              <w:numPr>
                <w:ilvl w:val="0"/>
                <w:numId w:val="1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SRS base on work flow.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Create SDD.</w:t>
            </w:r>
          </w:p>
          <w:p w:rsidR="00243277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Other: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Week 12, 13: Edit, fix the system.</w:t>
            </w:r>
          </w:p>
          <w:p w:rsidR="00243277" w:rsidRDefault="00243277" w:rsidP="00243277">
            <w:pPr>
              <w:pStyle w:val="MinutesandAgendaTitles"/>
              <w:numPr>
                <w:ilvl w:val="0"/>
                <w:numId w:val="1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Week 14: Submit document on CMS.</w:t>
            </w:r>
          </w:p>
          <w:p w:rsidR="00243277" w:rsidRPr="00CE4AE7" w:rsidRDefault="00243277" w:rsidP="00243277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9B7D1B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243277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document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243277" w:rsidP="00D426D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10</w:t>
            </w:r>
            <w:r w:rsidR="009B7D1B">
              <w:rPr>
                <w:rFonts w:ascii="Arial" w:hAnsi="Arial" w:cs="Arial"/>
                <w:color w:val="auto"/>
                <w:sz w:val="21"/>
              </w:rPr>
              <w:t>/10</w:t>
            </w:r>
            <w:r w:rsidR="009B7D1B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239" w:rsidRDefault="00DD7239">
      <w:r>
        <w:separator/>
      </w:r>
    </w:p>
  </w:endnote>
  <w:endnote w:type="continuationSeparator" w:id="1">
    <w:p w:rsidR="00DD7239" w:rsidRDefault="00DD7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239" w:rsidRDefault="00DD7239">
      <w:r>
        <w:separator/>
      </w:r>
    </w:p>
  </w:footnote>
  <w:footnote w:type="continuationSeparator" w:id="1">
    <w:p w:rsidR="00DD7239" w:rsidRDefault="00DD7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840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8282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08A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5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C71A3"/>
    <w:rsid w:val="002D7458"/>
    <w:rsid w:val="002E16F1"/>
    <w:rsid w:val="002E25D9"/>
    <w:rsid w:val="002E3FD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5D0439"/>
    <w:rsid w:val="005E5B58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57F4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9431A3"/>
    <w:rsid w:val="009459F9"/>
    <w:rsid w:val="009A4109"/>
    <w:rsid w:val="009B7D1B"/>
    <w:rsid w:val="009E5C14"/>
    <w:rsid w:val="00A71C10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7239"/>
    <w:rsid w:val="00DE2777"/>
    <w:rsid w:val="00DE5284"/>
    <w:rsid w:val="00DF1715"/>
    <w:rsid w:val="00E11303"/>
    <w:rsid w:val="00E22375"/>
    <w:rsid w:val="00E26960"/>
    <w:rsid w:val="00EA2BDE"/>
    <w:rsid w:val="00EB1EEE"/>
    <w:rsid w:val="00EB7F0E"/>
    <w:rsid w:val="00ED0B51"/>
    <w:rsid w:val="00EE2399"/>
    <w:rsid w:val="00EE3614"/>
    <w:rsid w:val="00F0650C"/>
    <w:rsid w:val="00F11266"/>
    <w:rsid w:val="00F31155"/>
    <w:rsid w:val="00F401D4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342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54</cp:revision>
  <cp:lastPrinted>2006-08-01T17:47:00Z</cp:lastPrinted>
  <dcterms:created xsi:type="dcterms:W3CDTF">2013-09-16T08:47:00Z</dcterms:created>
  <dcterms:modified xsi:type="dcterms:W3CDTF">2013-10-07T07:31:00Z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