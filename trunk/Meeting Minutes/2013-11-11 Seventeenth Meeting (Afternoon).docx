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36"/>
        <w:gridCol w:w="15"/>
        <w:gridCol w:w="1157"/>
        <w:gridCol w:w="2740"/>
        <w:gridCol w:w="138"/>
        <w:gridCol w:w="1780"/>
        <w:gridCol w:w="1362"/>
      </w:tblGrid>
      <w:tr w:rsidR="006E0E7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C83F34" w:rsidRDefault="00AE7CB3" w:rsidP="00FC4B50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  <w:r w:rsidR="00FC4B50">
              <w:rPr>
                <w:rFonts w:ascii="Arial" w:hAnsi="Arial" w:cs="Arial"/>
                <w:sz w:val="24"/>
              </w:rPr>
              <w:t>even</w:t>
            </w:r>
            <w:r>
              <w:rPr>
                <w:rFonts w:ascii="Arial" w:hAnsi="Arial" w:cs="Arial"/>
                <w:sz w:val="24"/>
              </w:rPr>
              <w:t>t</w:t>
            </w:r>
            <w:r w:rsidR="00496EF8">
              <w:rPr>
                <w:rFonts w:ascii="Arial" w:hAnsi="Arial" w:cs="Arial"/>
                <w:sz w:val="24"/>
              </w:rPr>
              <w:t>eenth</w:t>
            </w:r>
            <w:r w:rsidR="00042015" w:rsidRPr="00C83F34">
              <w:rPr>
                <w:rFonts w:ascii="Arial" w:hAnsi="Arial" w:cs="Arial"/>
                <w:sz w:val="24"/>
              </w:rPr>
              <w:t xml:space="preserve"> Meeting – Startup</w:t>
            </w:r>
            <w:r w:rsidR="004D65F8" w:rsidRPr="00C83F34">
              <w:rPr>
                <w:rFonts w:ascii="Arial" w:hAnsi="Arial" w:cs="Arial"/>
                <w:sz w:val="24"/>
              </w:rPr>
              <w:t xml:space="preserve"> (</w:t>
            </w:r>
            <w:r>
              <w:rPr>
                <w:rFonts w:ascii="Arial" w:hAnsi="Arial" w:cs="Arial"/>
                <w:sz w:val="24"/>
              </w:rPr>
              <w:t>Afternoon</w:t>
            </w:r>
            <w:r w:rsidR="007D34A8">
              <w:rPr>
                <w:rFonts w:ascii="Arial" w:hAnsi="Arial" w:cs="Arial"/>
                <w:sz w:val="24"/>
              </w:rPr>
              <w:t xml:space="preserve"> </w:t>
            </w:r>
            <w:r w:rsidR="00FC4B50">
              <w:rPr>
                <w:rFonts w:ascii="Arial" w:hAnsi="Arial" w:cs="Arial"/>
                <w:sz w:val="24"/>
              </w:rPr>
              <w:t>11</w:t>
            </w:r>
            <w:r w:rsidR="00654D0D">
              <w:rPr>
                <w:rFonts w:ascii="Arial" w:hAnsi="Arial" w:cs="Arial"/>
                <w:sz w:val="24"/>
              </w:rPr>
              <w:t>/</w:t>
            </w:r>
            <w:r w:rsidR="0069564B">
              <w:rPr>
                <w:rFonts w:ascii="Arial" w:hAnsi="Arial" w:cs="Arial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1</w:t>
            </w:r>
            <w:r w:rsidR="00866044" w:rsidRPr="00C83F3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29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FC4B50" w:rsidP="00AE7CB3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11</w:t>
            </w:r>
            <w:r w:rsidR="00654D0D">
              <w:rPr>
                <w:rFonts w:ascii="Arial" w:hAnsi="Arial" w:cs="Arial"/>
                <w:sz w:val="21"/>
              </w:rPr>
              <w:t>/</w:t>
            </w:r>
            <w:r w:rsidR="00AE7CB3">
              <w:rPr>
                <w:rFonts w:ascii="Arial" w:hAnsi="Arial" w:cs="Arial"/>
                <w:sz w:val="21"/>
              </w:rPr>
              <w:t>11</w:t>
            </w:r>
            <w:r w:rsidR="004D65F8" w:rsidRPr="00C83F34">
              <w:rPr>
                <w:rFonts w:ascii="Arial" w:hAnsi="Arial" w:cs="Arial"/>
                <w:sz w:val="21"/>
              </w:rPr>
              <w:t>/2013</w:t>
            </w:r>
          </w:p>
        </w:tc>
        <w:tc>
          <w:tcPr>
            <w:tcW w:w="287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AE7CB3" w:rsidP="00AE7CB3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pacing w:val="0"/>
                <w:sz w:val="21"/>
              </w:rPr>
              <w:t>14</w:t>
            </w:r>
            <w:r w:rsidR="007D34A8">
              <w:rPr>
                <w:rFonts w:ascii="Arial" w:hAnsi="Arial" w:cs="Arial"/>
                <w:spacing w:val="0"/>
                <w:sz w:val="21"/>
              </w:rPr>
              <w:t>:</w:t>
            </w:r>
            <w:r>
              <w:rPr>
                <w:rFonts w:ascii="Arial" w:hAnsi="Arial" w:cs="Arial"/>
                <w:spacing w:val="0"/>
                <w:sz w:val="21"/>
              </w:rPr>
              <w:t>15</w:t>
            </w:r>
            <w:r w:rsidR="007D34A8">
              <w:rPr>
                <w:rFonts w:ascii="Arial" w:hAnsi="Arial" w:cs="Arial"/>
                <w:spacing w:val="0"/>
                <w:sz w:val="21"/>
              </w:rPr>
              <w:t xml:space="preserve"> 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- </w:t>
            </w:r>
            <w:r>
              <w:rPr>
                <w:rFonts w:ascii="Arial" w:hAnsi="Arial" w:cs="Arial"/>
                <w:spacing w:val="0"/>
                <w:sz w:val="21"/>
              </w:rPr>
              <w:t>15</w:t>
            </w:r>
            <w:r w:rsidR="0069564B">
              <w:rPr>
                <w:rFonts w:ascii="Arial" w:hAnsi="Arial" w:cs="Arial"/>
                <w:spacing w:val="0"/>
                <w:sz w:val="21"/>
              </w:rPr>
              <w:t>:</w:t>
            </w:r>
            <w:r w:rsidR="00322B22">
              <w:rPr>
                <w:rFonts w:ascii="Arial" w:hAnsi="Arial" w:cs="Arial"/>
                <w:spacing w:val="0"/>
                <w:sz w:val="21"/>
              </w:rPr>
              <w:t>0</w:t>
            </w:r>
            <w:r w:rsidR="0069564B">
              <w:rPr>
                <w:rFonts w:ascii="Arial" w:hAnsi="Arial" w:cs="Arial"/>
                <w:spacing w:val="0"/>
                <w:sz w:val="21"/>
              </w:rPr>
              <w:t xml:space="preserve">0 </w:t>
            </w:r>
            <w:r>
              <w:rPr>
                <w:rFonts w:ascii="Arial" w:hAnsi="Arial" w:cs="Arial"/>
                <w:spacing w:val="0"/>
                <w:sz w:val="21"/>
              </w:rPr>
              <w:t>p</w:t>
            </w:r>
            <w:r w:rsidR="00042015" w:rsidRPr="00C83F34">
              <w:rPr>
                <w:rFonts w:ascii="Arial" w:hAnsi="Arial" w:cs="Arial"/>
                <w:spacing w:val="0"/>
                <w:sz w:val="21"/>
              </w:rPr>
              <w:t>m</w:t>
            </w:r>
          </w:p>
        </w:tc>
        <w:tc>
          <w:tcPr>
            <w:tcW w:w="314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042015" w:rsidP="00AE7CB3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 xml:space="preserve">Room </w:t>
            </w:r>
            <w:r w:rsidR="00AE7CB3">
              <w:rPr>
                <w:rFonts w:ascii="Arial" w:hAnsi="Arial" w:cs="Arial"/>
                <w:spacing w:val="0"/>
                <w:sz w:val="21"/>
              </w:rPr>
              <w:t>504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Note taker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3D2892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HuyNQ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Attendees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1E492D" w:rsidP="00631CFE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KhanhKT, HoangPH, HuyNQ</w:t>
            </w:r>
            <w:r w:rsidR="00631CFE">
              <w:rPr>
                <w:rFonts w:ascii="Arial" w:hAnsi="Arial" w:cs="Arial"/>
                <w:sz w:val="21"/>
              </w:rPr>
              <w:t>, BinhNT</w:t>
            </w:r>
            <w:r w:rsidR="00042015" w:rsidRPr="00C83F34">
              <w:rPr>
                <w:rFonts w:ascii="Arial" w:hAnsi="Arial" w:cs="Arial"/>
                <w:sz w:val="21"/>
              </w:rPr>
              <w:t>(DatDMabsent)</w:t>
            </w:r>
          </w:p>
        </w:tc>
      </w:tr>
      <w:tr w:rsidR="00002F6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879669965"/>
              <w:placeholder>
                <w:docPart w:val="9637EA2D43E144AEBCB6A8D4FC70CD0F"/>
              </w:placeholder>
            </w:sdtPr>
            <w:sdtContent>
              <w:p w:rsidR="00414155" w:rsidRPr="00C83F34" w:rsidRDefault="007D34A8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 xml:space="preserve">Work flow </w:t>
                </w:r>
                <w:r w:rsidR="00414155" w:rsidRPr="00C83F34">
                  <w:rPr>
                    <w:rFonts w:ascii="Arial" w:hAnsi="Arial" w:cs="Arial"/>
                    <w:sz w:val="24"/>
                  </w:rPr>
                  <w:t>–</w:t>
                </w:r>
                <w:r w:rsidR="00755D60" w:rsidRPr="00C83F34">
                  <w:rPr>
                    <w:rFonts w:ascii="Arial" w:hAnsi="Arial" w:cs="Arial"/>
                    <w:sz w:val="24"/>
                  </w:rPr>
                  <w:t xml:space="preserve"> Review</w:t>
                </w:r>
              </w:p>
              <w:p w:rsidR="00414155" w:rsidRPr="00C83F34" w:rsidRDefault="0041415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002F60" w:rsidRPr="00C83F34" w:rsidRDefault="00F1060D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414155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AE7CB3" w:rsidP="00AE7CB3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14</w:t>
            </w:r>
            <w:r w:rsidR="00864B6C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15</w:t>
            </w:r>
            <w:r w:rsidR="00864B6C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p</w:t>
            </w:r>
            <w:r w:rsidR="00864B6C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414155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F77AD9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C83F34" w:rsidTr="005005E1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7D34A8" w:rsidP="0069564B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Run the system base on work flow</w:t>
            </w:r>
          </w:p>
        </w:tc>
      </w:tr>
      <w:tr w:rsidR="005005E1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C83F34" w:rsidTr="00322B22">
        <w:trPr>
          <w:trHeight w:hRule="exact" w:val="496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22B22" w:rsidRPr="00E56728" w:rsidRDefault="00FC4B50" w:rsidP="00AE7CB3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Request</w:t>
            </w:r>
            <w:r w:rsidR="00AE7CB3" w:rsidRPr="00E56728">
              <w:rPr>
                <w:rFonts w:ascii="Arial" w:hAnsi="Arial" w:cs="Arial"/>
                <w:color w:val="auto"/>
              </w:rPr>
              <w:t>:</w:t>
            </w:r>
          </w:p>
          <w:p w:rsidR="00F3441A" w:rsidRDefault="00FC4B50" w:rsidP="001B5060">
            <w:pPr>
              <w:pStyle w:val="MinutesandAgendaTitles"/>
              <w:numPr>
                <w:ilvl w:val="0"/>
                <w:numId w:val="2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Delete time, change work flow: admin request - &gt; student response request.</w:t>
            </w:r>
          </w:p>
          <w:p w:rsidR="00FC4B50" w:rsidRDefault="00FC4B50" w:rsidP="001B5060">
            <w:pPr>
              <w:pStyle w:val="MinutesandAgendaTitles"/>
              <w:numPr>
                <w:ilvl w:val="0"/>
                <w:numId w:val="2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Delete Pending request of student page.</w:t>
            </w:r>
          </w:p>
          <w:p w:rsidR="00FC4B50" w:rsidRDefault="00FC4B50" w:rsidP="001B5060">
            <w:pPr>
              <w:pStyle w:val="MinutesandAgendaTitles"/>
              <w:numPr>
                <w:ilvl w:val="0"/>
                <w:numId w:val="2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Create detail page for each request.</w:t>
            </w:r>
          </w:p>
          <w:p w:rsidR="00AE7CB3" w:rsidRPr="009B1DCB" w:rsidRDefault="00AE7CB3" w:rsidP="009D5643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</w:p>
          <w:p w:rsidR="003D2892" w:rsidRDefault="00FC4B50" w:rsidP="003D2892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Document</w:t>
            </w:r>
            <w:r w:rsidR="003D2892">
              <w:rPr>
                <w:rFonts w:ascii="Arial" w:hAnsi="Arial" w:cs="Arial"/>
                <w:color w:val="auto"/>
              </w:rPr>
              <w:t>:</w:t>
            </w:r>
          </w:p>
          <w:p w:rsidR="00583B31" w:rsidRDefault="00FC4B50" w:rsidP="001B5060">
            <w:pPr>
              <w:pStyle w:val="MinutesandAgendaTitles"/>
              <w:numPr>
                <w:ilvl w:val="0"/>
                <w:numId w:val="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Delete column “Available Criteria”.</w:t>
            </w:r>
          </w:p>
          <w:p w:rsidR="00FC4B50" w:rsidRDefault="00FC4B50" w:rsidP="001B5060">
            <w:pPr>
              <w:pStyle w:val="MinutesandAgendaTitles"/>
              <w:numPr>
                <w:ilvl w:val="0"/>
                <w:numId w:val="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Data type must has length</w:t>
            </w:r>
            <w:r w:rsidR="000A63B8">
              <w:rPr>
                <w:rFonts w:ascii="Arial" w:hAnsi="Arial" w:cs="Arial"/>
                <w:b w:val="0"/>
                <w:color w:val="auto"/>
              </w:rPr>
              <w:t xml:space="preserve"> </w:t>
            </w:r>
            <w:r>
              <w:rPr>
                <w:rFonts w:ascii="Arial" w:hAnsi="Arial" w:cs="Arial"/>
                <w:b w:val="0"/>
                <w:color w:val="auto"/>
              </w:rPr>
              <w:t>(min-max).</w:t>
            </w:r>
          </w:p>
          <w:p w:rsidR="00FC4B50" w:rsidRDefault="00FC4B50" w:rsidP="001B5060">
            <w:pPr>
              <w:pStyle w:val="MinutesandAgendaTitles"/>
              <w:numPr>
                <w:ilvl w:val="0"/>
                <w:numId w:val="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Resize smaller picture in document.</w:t>
            </w:r>
          </w:p>
          <w:p w:rsidR="00FC4B50" w:rsidRDefault="00FC4B50" w:rsidP="001B5060">
            <w:pPr>
              <w:pStyle w:val="MinutesandAgendaTitles"/>
              <w:numPr>
                <w:ilvl w:val="0"/>
                <w:numId w:val="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Use paint to edit picture guide.</w:t>
            </w:r>
          </w:p>
          <w:p w:rsidR="00FC4B50" w:rsidRDefault="00FC4B50" w:rsidP="001B5060">
            <w:pPr>
              <w:pStyle w:val="MinutesandAgendaTitles"/>
              <w:numPr>
                <w:ilvl w:val="0"/>
                <w:numId w:val="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Write guide base on work flow.</w:t>
            </w:r>
          </w:p>
          <w:p w:rsidR="00FC4B50" w:rsidRPr="000A63B8" w:rsidRDefault="00FC4B50" w:rsidP="00FC4B5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0A63B8">
              <w:rPr>
                <w:rFonts w:ascii="Arial" w:hAnsi="Arial" w:cs="Arial"/>
                <w:color w:val="auto"/>
              </w:rPr>
              <w:t>Work Flow:</w:t>
            </w:r>
          </w:p>
          <w:p w:rsidR="00FC4B50" w:rsidRDefault="00FC4B50" w:rsidP="001B5060">
            <w:pPr>
              <w:pStyle w:val="MinutesandAgendaTitles"/>
              <w:numPr>
                <w:ilvl w:val="0"/>
                <w:numId w:val="3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Install Window server environment.</w:t>
            </w:r>
          </w:p>
          <w:p w:rsidR="00FC4B50" w:rsidRDefault="00FC4B50" w:rsidP="001B5060">
            <w:pPr>
              <w:pStyle w:val="MinutesandAgendaTitles"/>
              <w:numPr>
                <w:ilvl w:val="0"/>
                <w:numId w:val="3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</w:t>
            </w:r>
            <w:r w:rsidRPr="00FC4B50">
              <w:rPr>
                <w:rFonts w:ascii="Arial" w:hAnsi="Arial" w:cs="Arial"/>
                <w:b w:val="0"/>
                <w:color w:val="auto"/>
              </w:rPr>
              <w:t>onfiguration</w:t>
            </w:r>
            <w:r>
              <w:rPr>
                <w:rFonts w:ascii="Arial" w:hAnsi="Arial" w:cs="Arial"/>
                <w:b w:val="0"/>
                <w:color w:val="auto"/>
              </w:rPr>
              <w:t xml:space="preserve"> server have affect to </w:t>
            </w:r>
            <w:r w:rsidR="000A63B8">
              <w:rPr>
                <w:rFonts w:ascii="Arial" w:hAnsi="Arial" w:cs="Arial"/>
                <w:b w:val="0"/>
                <w:color w:val="auto"/>
              </w:rPr>
              <w:t>performance</w:t>
            </w:r>
            <w:r>
              <w:rPr>
                <w:rFonts w:ascii="Arial" w:hAnsi="Arial" w:cs="Arial"/>
                <w:b w:val="0"/>
                <w:color w:val="auto"/>
              </w:rPr>
              <w:t>?</w:t>
            </w:r>
          </w:p>
          <w:p w:rsidR="000A63B8" w:rsidRDefault="000A63B8" w:rsidP="001B5060">
            <w:pPr>
              <w:pStyle w:val="MinutesandAgendaTitles"/>
              <w:numPr>
                <w:ilvl w:val="0"/>
                <w:numId w:val="3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Mobile: Calculator % absent in mobile.</w:t>
            </w:r>
          </w:p>
          <w:p w:rsidR="000A63B8" w:rsidRPr="00FC4B50" w:rsidRDefault="000A63B8" w:rsidP="001B5060">
            <w:pPr>
              <w:pStyle w:val="MinutesandAgendaTitles"/>
              <w:numPr>
                <w:ilvl w:val="0"/>
                <w:numId w:val="3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Mobile: Research “Offline” mode. Auto sync when internet connection.</w:t>
            </w:r>
          </w:p>
        </w:tc>
      </w:tr>
      <w:tr w:rsidR="00EE2399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E2399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703B52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Running Screen + Prototype</w:t>
            </w:r>
            <w:r w:rsidR="00322B22">
              <w:rPr>
                <w:rFonts w:ascii="Arial" w:hAnsi="Arial" w:cs="Arial"/>
                <w:color w:val="auto"/>
              </w:rPr>
              <w:t xml:space="preserve"> + Test case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0A63B8" w:rsidP="002147DC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14</w:t>
            </w:r>
            <w:r w:rsidR="00654D0D">
              <w:rPr>
                <w:rFonts w:ascii="Arial" w:hAnsi="Arial" w:cs="Arial"/>
                <w:color w:val="auto"/>
                <w:sz w:val="21"/>
              </w:rPr>
              <w:t>/1</w:t>
            </w:r>
            <w:r w:rsidR="002147DC">
              <w:rPr>
                <w:rFonts w:ascii="Arial" w:hAnsi="Arial" w:cs="Arial"/>
                <w:color w:val="auto"/>
                <w:sz w:val="21"/>
              </w:rPr>
              <w:t>1</w:t>
            </w:r>
            <w:r w:rsidR="00EE2399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</w:tbl>
    <w:p w:rsidR="003F050A" w:rsidRPr="00C83F34" w:rsidRDefault="003F050A" w:rsidP="003F050A">
      <w:pPr>
        <w:rPr>
          <w:rFonts w:ascii="Arial" w:hAnsi="Arial" w:cs="Arial"/>
          <w:sz w:val="22"/>
        </w:rPr>
      </w:pPr>
    </w:p>
    <w:p w:rsidR="006E0E70" w:rsidRPr="00C83F34" w:rsidRDefault="006E0E70">
      <w:pPr>
        <w:rPr>
          <w:rFonts w:ascii="Arial" w:hAnsi="Arial" w:cs="Arial"/>
          <w:sz w:val="22"/>
        </w:rPr>
      </w:pPr>
    </w:p>
    <w:sectPr w:rsidR="006E0E70" w:rsidRPr="00C83F34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060" w:rsidRDefault="001B5060">
      <w:r>
        <w:separator/>
      </w:r>
    </w:p>
  </w:endnote>
  <w:endnote w:type="continuationSeparator" w:id="1">
    <w:p w:rsidR="001B5060" w:rsidRDefault="001B50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060" w:rsidRDefault="001B5060">
      <w:r>
        <w:separator/>
      </w:r>
    </w:p>
  </w:footnote>
  <w:footnote w:type="continuationSeparator" w:id="1">
    <w:p w:rsidR="001B5060" w:rsidRDefault="001B50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489B"/>
    <w:multiLevelType w:val="hybridMultilevel"/>
    <w:tmpl w:val="27622884"/>
    <w:lvl w:ilvl="0" w:tplc="8BB8819E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E0CEB"/>
    <w:multiLevelType w:val="hybridMultilevel"/>
    <w:tmpl w:val="AF26F538"/>
    <w:lvl w:ilvl="0" w:tplc="8BB8819E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C21D1C"/>
    <w:multiLevelType w:val="hybridMultilevel"/>
    <w:tmpl w:val="0400F7CE"/>
    <w:lvl w:ilvl="0" w:tplc="8BB8819E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6E1"/>
    <w:rsid w:val="00002F60"/>
    <w:rsid w:val="00042015"/>
    <w:rsid w:val="00045FA8"/>
    <w:rsid w:val="00055730"/>
    <w:rsid w:val="00083723"/>
    <w:rsid w:val="00096A30"/>
    <w:rsid w:val="000A08E5"/>
    <w:rsid w:val="000A4DA2"/>
    <w:rsid w:val="000A63B8"/>
    <w:rsid w:val="000C2812"/>
    <w:rsid w:val="000D4B3E"/>
    <w:rsid w:val="0010038A"/>
    <w:rsid w:val="00140E83"/>
    <w:rsid w:val="001438D1"/>
    <w:rsid w:val="001653B8"/>
    <w:rsid w:val="00180020"/>
    <w:rsid w:val="001803AC"/>
    <w:rsid w:val="001821A5"/>
    <w:rsid w:val="0018514B"/>
    <w:rsid w:val="00194B78"/>
    <w:rsid w:val="0019670D"/>
    <w:rsid w:val="001B5060"/>
    <w:rsid w:val="001D39F4"/>
    <w:rsid w:val="001E492D"/>
    <w:rsid w:val="001F0D6D"/>
    <w:rsid w:val="001F2DDA"/>
    <w:rsid w:val="002147DC"/>
    <w:rsid w:val="00237D13"/>
    <w:rsid w:val="00243277"/>
    <w:rsid w:val="00281740"/>
    <w:rsid w:val="00281CE1"/>
    <w:rsid w:val="00286A04"/>
    <w:rsid w:val="002C71A3"/>
    <w:rsid w:val="002D7458"/>
    <w:rsid w:val="002E16F1"/>
    <w:rsid w:val="002E25D9"/>
    <w:rsid w:val="002E3FDD"/>
    <w:rsid w:val="002F5384"/>
    <w:rsid w:val="00306797"/>
    <w:rsid w:val="003146E1"/>
    <w:rsid w:val="00322B22"/>
    <w:rsid w:val="00324E11"/>
    <w:rsid w:val="00331579"/>
    <w:rsid w:val="003360EA"/>
    <w:rsid w:val="003370AE"/>
    <w:rsid w:val="003545FA"/>
    <w:rsid w:val="0037561F"/>
    <w:rsid w:val="00376666"/>
    <w:rsid w:val="003946FD"/>
    <w:rsid w:val="003A37C4"/>
    <w:rsid w:val="003A4450"/>
    <w:rsid w:val="003B3BA6"/>
    <w:rsid w:val="003C08E7"/>
    <w:rsid w:val="003D2892"/>
    <w:rsid w:val="003D6A88"/>
    <w:rsid w:val="003E5FE3"/>
    <w:rsid w:val="003F050A"/>
    <w:rsid w:val="00404906"/>
    <w:rsid w:val="00406BA0"/>
    <w:rsid w:val="00412B8E"/>
    <w:rsid w:val="00414155"/>
    <w:rsid w:val="004335BE"/>
    <w:rsid w:val="00474543"/>
    <w:rsid w:val="00496EF8"/>
    <w:rsid w:val="00497BA8"/>
    <w:rsid w:val="004B3A3D"/>
    <w:rsid w:val="004B66CA"/>
    <w:rsid w:val="004C309A"/>
    <w:rsid w:val="004D65F8"/>
    <w:rsid w:val="004F2E0B"/>
    <w:rsid w:val="004F7A5A"/>
    <w:rsid w:val="005005E1"/>
    <w:rsid w:val="00527722"/>
    <w:rsid w:val="00536F5D"/>
    <w:rsid w:val="0058391D"/>
    <w:rsid w:val="00583B31"/>
    <w:rsid w:val="005861CE"/>
    <w:rsid w:val="0059011B"/>
    <w:rsid w:val="00592D05"/>
    <w:rsid w:val="005A2CFA"/>
    <w:rsid w:val="005B55FA"/>
    <w:rsid w:val="005D0439"/>
    <w:rsid w:val="005E5B58"/>
    <w:rsid w:val="00603381"/>
    <w:rsid w:val="00617D57"/>
    <w:rsid w:val="00631CFE"/>
    <w:rsid w:val="00650527"/>
    <w:rsid w:val="00654D0D"/>
    <w:rsid w:val="00672DAB"/>
    <w:rsid w:val="006746A5"/>
    <w:rsid w:val="00675F66"/>
    <w:rsid w:val="0069130F"/>
    <w:rsid w:val="00692B56"/>
    <w:rsid w:val="0069564B"/>
    <w:rsid w:val="006B3F0A"/>
    <w:rsid w:val="006C4801"/>
    <w:rsid w:val="006E0E70"/>
    <w:rsid w:val="006F6279"/>
    <w:rsid w:val="00703B52"/>
    <w:rsid w:val="007057F4"/>
    <w:rsid w:val="007137ED"/>
    <w:rsid w:val="00755D60"/>
    <w:rsid w:val="007679DA"/>
    <w:rsid w:val="00775A2A"/>
    <w:rsid w:val="00796353"/>
    <w:rsid w:val="007D34A8"/>
    <w:rsid w:val="007E0D63"/>
    <w:rsid w:val="007E1629"/>
    <w:rsid w:val="008172A2"/>
    <w:rsid w:val="0082115E"/>
    <w:rsid w:val="00825DE7"/>
    <w:rsid w:val="00826FDA"/>
    <w:rsid w:val="008421B3"/>
    <w:rsid w:val="00861C5A"/>
    <w:rsid w:val="00864AB7"/>
    <w:rsid w:val="00864B6C"/>
    <w:rsid w:val="00866044"/>
    <w:rsid w:val="0087426A"/>
    <w:rsid w:val="00894350"/>
    <w:rsid w:val="008E3E38"/>
    <w:rsid w:val="008E6167"/>
    <w:rsid w:val="008F176C"/>
    <w:rsid w:val="008F5754"/>
    <w:rsid w:val="00914D41"/>
    <w:rsid w:val="009431A3"/>
    <w:rsid w:val="009459F9"/>
    <w:rsid w:val="009A4109"/>
    <w:rsid w:val="009B1DCB"/>
    <w:rsid w:val="009B7D1B"/>
    <w:rsid w:val="009D5643"/>
    <w:rsid w:val="009E1FD2"/>
    <w:rsid w:val="009E5C14"/>
    <w:rsid w:val="00A71C10"/>
    <w:rsid w:val="00A85CD1"/>
    <w:rsid w:val="00AC170C"/>
    <w:rsid w:val="00AD4210"/>
    <w:rsid w:val="00AE7CB3"/>
    <w:rsid w:val="00B01D2D"/>
    <w:rsid w:val="00B13C54"/>
    <w:rsid w:val="00B33BC1"/>
    <w:rsid w:val="00B3553C"/>
    <w:rsid w:val="00B4503C"/>
    <w:rsid w:val="00B524E0"/>
    <w:rsid w:val="00B65361"/>
    <w:rsid w:val="00BA12A2"/>
    <w:rsid w:val="00BB2828"/>
    <w:rsid w:val="00BD1255"/>
    <w:rsid w:val="00BD465F"/>
    <w:rsid w:val="00BF4E35"/>
    <w:rsid w:val="00C56896"/>
    <w:rsid w:val="00C82382"/>
    <w:rsid w:val="00C83F34"/>
    <w:rsid w:val="00C963E0"/>
    <w:rsid w:val="00CA382A"/>
    <w:rsid w:val="00CA6183"/>
    <w:rsid w:val="00CD2E24"/>
    <w:rsid w:val="00CE4AE7"/>
    <w:rsid w:val="00D60BB0"/>
    <w:rsid w:val="00D6791B"/>
    <w:rsid w:val="00D8654E"/>
    <w:rsid w:val="00D97808"/>
    <w:rsid w:val="00DA1239"/>
    <w:rsid w:val="00DA2E99"/>
    <w:rsid w:val="00DC7508"/>
    <w:rsid w:val="00DD0162"/>
    <w:rsid w:val="00DD0272"/>
    <w:rsid w:val="00DD61B0"/>
    <w:rsid w:val="00DD7239"/>
    <w:rsid w:val="00DE2777"/>
    <w:rsid w:val="00DE5284"/>
    <w:rsid w:val="00DF1715"/>
    <w:rsid w:val="00E11303"/>
    <w:rsid w:val="00E22375"/>
    <w:rsid w:val="00E26960"/>
    <w:rsid w:val="00E56728"/>
    <w:rsid w:val="00E62971"/>
    <w:rsid w:val="00E9463C"/>
    <w:rsid w:val="00EA2BDE"/>
    <w:rsid w:val="00EB1EEE"/>
    <w:rsid w:val="00EB7F0E"/>
    <w:rsid w:val="00ED0B51"/>
    <w:rsid w:val="00EE2399"/>
    <w:rsid w:val="00EE3614"/>
    <w:rsid w:val="00EF16D4"/>
    <w:rsid w:val="00F0650C"/>
    <w:rsid w:val="00F1060D"/>
    <w:rsid w:val="00F11266"/>
    <w:rsid w:val="00F31155"/>
    <w:rsid w:val="00F3441A"/>
    <w:rsid w:val="00F401D4"/>
    <w:rsid w:val="00F70994"/>
    <w:rsid w:val="00F75C49"/>
    <w:rsid w:val="00F77AD9"/>
    <w:rsid w:val="00F85BA0"/>
    <w:rsid w:val="00F95A5D"/>
    <w:rsid w:val="00FC239A"/>
    <w:rsid w:val="00FC4B50"/>
    <w:rsid w:val="00FC574D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E1403" w:rsidRDefault="00BE7F90" w:rsidP="00BE7F90">
          <w:pPr>
            <w:pStyle w:val="9637EA2D43E144AEBCB6A8D4FC70CD0F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7988"/>
    <w:rsid w:val="000C7423"/>
    <w:rsid w:val="000E1403"/>
    <w:rsid w:val="00103772"/>
    <w:rsid w:val="00202C27"/>
    <w:rsid w:val="0026164B"/>
    <w:rsid w:val="002F0C4B"/>
    <w:rsid w:val="0033340B"/>
    <w:rsid w:val="003431CA"/>
    <w:rsid w:val="00352E8D"/>
    <w:rsid w:val="004A47D9"/>
    <w:rsid w:val="004A4B34"/>
    <w:rsid w:val="0068007C"/>
    <w:rsid w:val="006B389E"/>
    <w:rsid w:val="00707988"/>
    <w:rsid w:val="007D1BE7"/>
    <w:rsid w:val="0083264A"/>
    <w:rsid w:val="009E6D1B"/>
    <w:rsid w:val="00A80CDB"/>
    <w:rsid w:val="00BE7F90"/>
    <w:rsid w:val="00C157B4"/>
    <w:rsid w:val="00CC02C8"/>
    <w:rsid w:val="00CD72CB"/>
    <w:rsid w:val="00CE6A8E"/>
    <w:rsid w:val="00D55E53"/>
    <w:rsid w:val="00ED78CA"/>
    <w:rsid w:val="00F26564"/>
    <w:rsid w:val="00F45692"/>
    <w:rsid w:val="00F56375"/>
    <w:rsid w:val="00F97C08"/>
    <w:rsid w:val="00FC3C21"/>
    <w:rsid w:val="00FE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  <w:rsid w:val="000E1403"/>
  </w:style>
  <w:style w:type="paragraph" w:customStyle="1" w:styleId="A7B383026C6C41EE87871B94DD18967A">
    <w:name w:val="A7B383026C6C41EE87871B94DD18967A"/>
    <w:rsid w:val="000E1403"/>
  </w:style>
  <w:style w:type="paragraph" w:customStyle="1" w:styleId="D76ED595DC1F43BBB14CD357B0D4E7E0">
    <w:name w:val="D76ED595DC1F43BBB14CD357B0D4E7E0"/>
    <w:rsid w:val="000E1403"/>
  </w:style>
  <w:style w:type="paragraph" w:customStyle="1" w:styleId="19FCE7D4EB5E466BA951CCCDDC82F211">
    <w:name w:val="19FCE7D4EB5E466BA951CCCDDC82F211"/>
    <w:rsid w:val="000E1403"/>
  </w:style>
  <w:style w:type="character" w:styleId="PlaceholderText">
    <w:name w:val="Placeholder Text"/>
    <w:basedOn w:val="DefaultParagraphFont"/>
    <w:uiPriority w:val="99"/>
    <w:semiHidden/>
    <w:rsid w:val="000E1403"/>
    <w:rPr>
      <w:color w:val="808080"/>
    </w:rPr>
  </w:style>
  <w:style w:type="paragraph" w:customStyle="1" w:styleId="482FB57801D14FE6B23E20495F116D13">
    <w:name w:val="482FB57801D14FE6B23E20495F116D13"/>
    <w:rsid w:val="000E1403"/>
  </w:style>
  <w:style w:type="paragraph" w:customStyle="1" w:styleId="52C6A252A21C4DDDAE5F855E0EBC5852">
    <w:name w:val="52C6A252A21C4DDDAE5F855E0EBC5852"/>
    <w:rsid w:val="000E1403"/>
  </w:style>
  <w:style w:type="paragraph" w:customStyle="1" w:styleId="FF8EAC31B3A74690A01BFCD86B4FBFBE">
    <w:name w:val="FF8EAC31B3A74690A01BFCD86B4FBFBE"/>
    <w:rsid w:val="000E1403"/>
  </w:style>
  <w:style w:type="paragraph" w:customStyle="1" w:styleId="FD068117463948AE8B832D90B5F2C6DA">
    <w:name w:val="FD068117463948AE8B832D90B5F2C6DA"/>
    <w:rsid w:val="000E1403"/>
  </w:style>
  <w:style w:type="paragraph" w:customStyle="1" w:styleId="CEF1897112BB4DD6B9D2617922C91870">
    <w:name w:val="CEF1897112BB4DD6B9D2617922C91870"/>
    <w:rsid w:val="000E1403"/>
  </w:style>
  <w:style w:type="paragraph" w:customStyle="1" w:styleId="5A1B486594E24EFEA85335341E15BE33">
    <w:name w:val="5A1B486594E24EFEA85335341E15BE33"/>
    <w:rsid w:val="000E1403"/>
  </w:style>
  <w:style w:type="paragraph" w:customStyle="1" w:styleId="15665156D4154529AB71C8EBDE77FFC9">
    <w:name w:val="15665156D4154529AB71C8EBDE77FFC9"/>
    <w:rsid w:val="000E1403"/>
  </w:style>
  <w:style w:type="paragraph" w:customStyle="1" w:styleId="6E74435D477944308DEAC95FFE1EDE89">
    <w:name w:val="6E74435D477944308DEAC95FFE1EDE89"/>
    <w:rsid w:val="000E1403"/>
  </w:style>
  <w:style w:type="paragraph" w:customStyle="1" w:styleId="CE75FE5A86D7442881709972DD0D8916">
    <w:name w:val="CE75FE5A86D7442881709972DD0D8916"/>
    <w:rsid w:val="000E1403"/>
  </w:style>
  <w:style w:type="paragraph" w:customStyle="1" w:styleId="8C426062A7B241B09B5B2C6B5E8B221C">
    <w:name w:val="8C426062A7B241B09B5B2C6B5E8B221C"/>
    <w:rsid w:val="000E1403"/>
  </w:style>
  <w:style w:type="paragraph" w:customStyle="1" w:styleId="4627921DD2E243A1B6BFA2679D094832">
    <w:name w:val="4627921DD2E243A1B6BFA2679D094832"/>
    <w:rsid w:val="000E1403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  <w:style w:type="paragraph" w:customStyle="1" w:styleId="AD438A72615A44969A597884BE2E640C">
    <w:name w:val="AD438A72615A44969A597884BE2E640C"/>
    <w:rsid w:val="000E1403"/>
    <w:rPr>
      <w:lang w:val="en-US" w:eastAsia="en-US"/>
    </w:rPr>
  </w:style>
  <w:style w:type="paragraph" w:customStyle="1" w:styleId="2B10AC798D764082952FA24925152952">
    <w:name w:val="2B10AC798D764082952FA24925152952"/>
    <w:rsid w:val="000E1403"/>
    <w:rPr>
      <w:lang w:val="en-US" w:eastAsia="en-US"/>
    </w:rPr>
  </w:style>
  <w:style w:type="paragraph" w:customStyle="1" w:styleId="B008C075980041568929C2A95CC6F6EF">
    <w:name w:val="B008C075980041568929C2A95CC6F6EF"/>
    <w:rsid w:val="000E1403"/>
    <w:rPr>
      <w:lang w:val="en-US" w:eastAsia="en-US"/>
    </w:rPr>
  </w:style>
  <w:style w:type="paragraph" w:customStyle="1" w:styleId="3CC39E4E88684D67A58CDC16886E71A2">
    <w:name w:val="3CC39E4E88684D67A58CDC16886E71A2"/>
    <w:rsid w:val="004A4B34"/>
    <w:rPr>
      <w:lang w:val="en-US" w:eastAsia="en-US"/>
    </w:rPr>
  </w:style>
  <w:style w:type="paragraph" w:customStyle="1" w:styleId="9B1286E187354CD19E0A683A022CF8DD">
    <w:name w:val="9B1286E187354CD19E0A683A022CF8DD"/>
    <w:rsid w:val="00F97C08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461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Smart</cp:lastModifiedBy>
  <cp:revision>71</cp:revision>
  <cp:lastPrinted>2006-08-01T17:47:00Z</cp:lastPrinted>
  <dcterms:created xsi:type="dcterms:W3CDTF">2013-09-16T08:47:00Z</dcterms:created>
  <dcterms:modified xsi:type="dcterms:W3CDTF">2013-11-11T10:04:00Z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