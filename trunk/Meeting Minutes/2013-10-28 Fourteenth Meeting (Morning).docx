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36"/>
        <w:gridCol w:w="15"/>
        <w:gridCol w:w="1157"/>
        <w:gridCol w:w="2740"/>
        <w:gridCol w:w="138"/>
        <w:gridCol w:w="1780"/>
        <w:gridCol w:w="1362"/>
      </w:tblGrid>
      <w:tr w:rsidR="006E0E7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C83F34" w:rsidRDefault="00496EF8" w:rsidP="00496EF8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Thirteenth</w:t>
            </w:r>
            <w:r w:rsidR="00042015" w:rsidRPr="00C83F34">
              <w:rPr>
                <w:rFonts w:ascii="Arial" w:hAnsi="Arial" w:cs="Arial"/>
                <w:sz w:val="24"/>
              </w:rPr>
              <w:t xml:space="preserve"> Meeting – Startup</w:t>
            </w:r>
            <w:r w:rsidR="004D65F8" w:rsidRPr="00C83F34">
              <w:rPr>
                <w:rFonts w:ascii="Arial" w:hAnsi="Arial" w:cs="Arial"/>
                <w:sz w:val="24"/>
              </w:rPr>
              <w:t xml:space="preserve"> (</w:t>
            </w:r>
            <w:r w:rsidR="007D34A8">
              <w:rPr>
                <w:rFonts w:ascii="Arial" w:hAnsi="Arial" w:cs="Arial"/>
                <w:sz w:val="24"/>
              </w:rPr>
              <w:t xml:space="preserve">Morning </w:t>
            </w:r>
            <w:r w:rsidR="002E79ED">
              <w:rPr>
                <w:rFonts w:ascii="Arial" w:hAnsi="Arial" w:cs="Arial"/>
                <w:sz w:val="24"/>
              </w:rPr>
              <w:t>28</w:t>
            </w:r>
            <w:r w:rsidR="00654D0D">
              <w:rPr>
                <w:rFonts w:ascii="Arial" w:hAnsi="Arial" w:cs="Arial"/>
                <w:sz w:val="24"/>
              </w:rPr>
              <w:t>/</w:t>
            </w:r>
            <w:r w:rsidR="0069564B">
              <w:rPr>
                <w:rFonts w:ascii="Arial" w:hAnsi="Arial" w:cs="Arial"/>
                <w:sz w:val="24"/>
              </w:rPr>
              <w:t>10</w:t>
            </w:r>
            <w:r w:rsidR="00866044" w:rsidRPr="00C83F3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29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2E79ED" w:rsidP="003D2892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28</w:t>
            </w:r>
            <w:r w:rsidR="00654D0D">
              <w:rPr>
                <w:rFonts w:ascii="Arial" w:hAnsi="Arial" w:cs="Arial"/>
                <w:sz w:val="21"/>
              </w:rPr>
              <w:t>/</w:t>
            </w:r>
            <w:r w:rsidR="0069564B">
              <w:rPr>
                <w:rFonts w:ascii="Arial" w:hAnsi="Arial" w:cs="Arial"/>
                <w:sz w:val="21"/>
              </w:rPr>
              <w:t>10</w:t>
            </w:r>
            <w:r w:rsidR="004D65F8" w:rsidRPr="00C83F34">
              <w:rPr>
                <w:rFonts w:ascii="Arial" w:hAnsi="Arial" w:cs="Arial"/>
                <w:sz w:val="21"/>
              </w:rPr>
              <w:t>/2013</w:t>
            </w:r>
          </w:p>
        </w:tc>
        <w:tc>
          <w:tcPr>
            <w:tcW w:w="287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7D34A8" w:rsidP="007057F4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pacing w:val="0"/>
                <w:sz w:val="21"/>
              </w:rPr>
              <w:t xml:space="preserve">8:00 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- </w:t>
            </w:r>
            <w:r>
              <w:rPr>
                <w:rFonts w:ascii="Arial" w:hAnsi="Arial" w:cs="Arial"/>
                <w:spacing w:val="0"/>
                <w:sz w:val="21"/>
              </w:rPr>
              <w:t>9</w:t>
            </w:r>
            <w:r w:rsidR="0069564B">
              <w:rPr>
                <w:rFonts w:ascii="Arial" w:hAnsi="Arial" w:cs="Arial"/>
                <w:spacing w:val="0"/>
                <w:sz w:val="21"/>
              </w:rPr>
              <w:t>:</w:t>
            </w:r>
            <w:r>
              <w:rPr>
                <w:rFonts w:ascii="Arial" w:hAnsi="Arial" w:cs="Arial"/>
                <w:spacing w:val="0"/>
                <w:sz w:val="21"/>
              </w:rPr>
              <w:t>3</w:t>
            </w:r>
            <w:r w:rsidR="0069564B">
              <w:rPr>
                <w:rFonts w:ascii="Arial" w:hAnsi="Arial" w:cs="Arial"/>
                <w:spacing w:val="0"/>
                <w:sz w:val="21"/>
              </w:rPr>
              <w:t xml:space="preserve">0 </w:t>
            </w:r>
            <w:r w:rsidR="007057F4">
              <w:rPr>
                <w:rFonts w:ascii="Arial" w:hAnsi="Arial" w:cs="Arial"/>
                <w:spacing w:val="0"/>
                <w:sz w:val="21"/>
              </w:rPr>
              <w:t>a</w:t>
            </w:r>
            <w:r w:rsidR="00042015" w:rsidRPr="00C83F34">
              <w:rPr>
                <w:rFonts w:ascii="Arial" w:hAnsi="Arial" w:cs="Arial"/>
                <w:spacing w:val="0"/>
                <w:sz w:val="21"/>
              </w:rPr>
              <w:t>m</w:t>
            </w:r>
          </w:p>
        </w:tc>
        <w:tc>
          <w:tcPr>
            <w:tcW w:w="314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042015" w:rsidP="007D34A8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 xml:space="preserve">Room </w:t>
            </w:r>
            <w:r w:rsidR="007D34A8">
              <w:rPr>
                <w:rFonts w:ascii="Arial" w:hAnsi="Arial" w:cs="Arial"/>
                <w:spacing w:val="0"/>
                <w:sz w:val="21"/>
              </w:rPr>
              <w:t>109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Note taker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2E79ED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HoangPH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Attendees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2E79ED" w:rsidP="002E79ED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KhanhKT, HoangPH, BinhNT</w:t>
            </w:r>
            <w:r w:rsidRPr="00C83F34">
              <w:rPr>
                <w:rFonts w:ascii="Arial" w:hAnsi="Arial" w:cs="Arial"/>
                <w:sz w:val="21"/>
              </w:rPr>
              <w:t xml:space="preserve"> </w:t>
            </w:r>
            <w:r w:rsidR="00042015" w:rsidRPr="00C83F34">
              <w:rPr>
                <w:rFonts w:ascii="Arial" w:hAnsi="Arial" w:cs="Arial"/>
                <w:sz w:val="21"/>
              </w:rPr>
              <w:t>(</w:t>
            </w:r>
            <w:r>
              <w:rPr>
                <w:rFonts w:ascii="Arial" w:hAnsi="Arial" w:cs="Arial"/>
                <w:sz w:val="21"/>
              </w:rPr>
              <w:t>HuyNQ</w:t>
            </w:r>
            <w:r w:rsidRPr="00C83F34">
              <w:rPr>
                <w:rFonts w:ascii="Arial" w:hAnsi="Arial" w:cs="Arial"/>
                <w:sz w:val="21"/>
              </w:rPr>
              <w:t xml:space="preserve"> </w:t>
            </w:r>
            <w:r>
              <w:rPr>
                <w:rFonts w:ascii="Arial" w:hAnsi="Arial" w:cs="Arial"/>
                <w:sz w:val="21"/>
              </w:rPr>
              <w:t xml:space="preserve">, </w:t>
            </w:r>
            <w:r w:rsidR="00042015" w:rsidRPr="00C83F34">
              <w:rPr>
                <w:rFonts w:ascii="Arial" w:hAnsi="Arial" w:cs="Arial"/>
                <w:sz w:val="21"/>
              </w:rPr>
              <w:t>DatDM</w:t>
            </w:r>
            <w:r>
              <w:rPr>
                <w:rFonts w:ascii="Arial" w:hAnsi="Arial" w:cs="Arial"/>
                <w:sz w:val="21"/>
              </w:rPr>
              <w:t xml:space="preserve"> </w:t>
            </w:r>
            <w:r w:rsidR="00042015" w:rsidRPr="00C83F34">
              <w:rPr>
                <w:rFonts w:ascii="Arial" w:hAnsi="Arial" w:cs="Arial"/>
                <w:sz w:val="21"/>
              </w:rPr>
              <w:t>absent)</w:t>
            </w:r>
          </w:p>
        </w:tc>
      </w:tr>
      <w:tr w:rsidR="00002F6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879669965"/>
              <w:placeholder>
                <w:docPart w:val="9637EA2D43E144AEBCB6A8D4FC70CD0F"/>
              </w:placeholder>
            </w:sdtPr>
            <w:sdtEndPr/>
            <w:sdtContent>
              <w:p w:rsidR="00414155" w:rsidRPr="00C83F34" w:rsidRDefault="007D34A8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 xml:space="preserve">Work flow </w:t>
                </w:r>
                <w:r w:rsidR="00414155" w:rsidRPr="00C83F34">
                  <w:rPr>
                    <w:rFonts w:ascii="Arial" w:hAnsi="Arial" w:cs="Arial"/>
                    <w:sz w:val="24"/>
                  </w:rPr>
                  <w:t>–</w:t>
                </w:r>
                <w:r w:rsidR="00755D60" w:rsidRPr="00C83F34">
                  <w:rPr>
                    <w:rFonts w:ascii="Arial" w:hAnsi="Arial" w:cs="Arial"/>
                    <w:sz w:val="24"/>
                  </w:rPr>
                  <w:t xml:space="preserve"> Review</w:t>
                </w:r>
              </w:p>
              <w:p w:rsidR="00414155" w:rsidRPr="00C83F34" w:rsidRDefault="0041415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002F60" w:rsidRPr="00C83F34" w:rsidRDefault="0060108F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414155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7D34A8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08</w:t>
            </w:r>
            <w:r w:rsidR="00864B6C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:00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414155" w:rsidP="002E79ED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</w:p>
        </w:tc>
      </w:tr>
      <w:tr w:rsidR="00F77AD9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F77AD9" w:rsidRPr="00C83F34" w:rsidTr="005005E1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2E79ED" w:rsidP="0069564B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new workflow, new prototype</w:t>
            </w:r>
          </w:p>
        </w:tc>
      </w:tr>
      <w:tr w:rsidR="005005E1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005E1" w:rsidRPr="00C83F34" w:rsidTr="002E79ED">
        <w:trPr>
          <w:trHeight w:hRule="exact" w:val="34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7D34A8" w:rsidRDefault="002E79ED" w:rsidP="007D34A8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Automation Test</w:t>
            </w:r>
            <w:r w:rsidR="003D2892">
              <w:rPr>
                <w:rFonts w:ascii="Arial" w:hAnsi="Arial" w:cs="Arial"/>
                <w:color w:val="auto"/>
              </w:rPr>
              <w:t>:</w:t>
            </w:r>
          </w:p>
          <w:p w:rsidR="00286A04" w:rsidRDefault="002E79ED" w:rsidP="00F70994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Sample 25-30 students in a class. How many picture to recognize 25-30 students (min-max)?</w:t>
            </w:r>
          </w:p>
          <w:p w:rsidR="00496EF8" w:rsidRPr="009B1DCB" w:rsidRDefault="002E79ED" w:rsidP="009B1DCB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Accuracy of the recognition</w:t>
            </w:r>
            <w:r w:rsidR="008A1670">
              <w:rPr>
                <w:rFonts w:ascii="Arial" w:hAnsi="Arial" w:cs="Arial"/>
                <w:b w:val="0"/>
                <w:color w:val="auto"/>
              </w:rPr>
              <w:t>.</w:t>
            </w:r>
          </w:p>
          <w:p w:rsidR="003D2892" w:rsidRDefault="008A1670" w:rsidP="003D2892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Requirement</w:t>
            </w:r>
            <w:r w:rsidR="003D2892">
              <w:rPr>
                <w:rFonts w:ascii="Arial" w:hAnsi="Arial" w:cs="Arial"/>
                <w:color w:val="auto"/>
              </w:rPr>
              <w:t>:</w:t>
            </w:r>
          </w:p>
          <w:p w:rsidR="008A1670" w:rsidRPr="008A1670" w:rsidRDefault="008A1670" w:rsidP="008A1670">
            <w:pPr>
              <w:pStyle w:val="MinutesandAgendaTitles"/>
              <w:numPr>
                <w:ilvl w:val="0"/>
                <w:numId w:val="20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Create slide: Position, angle in class for best recognize result.</w:t>
            </w:r>
          </w:p>
          <w:p w:rsidR="009B1DCB" w:rsidRPr="009B1DCB" w:rsidRDefault="008A1670" w:rsidP="009B1DCB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Other</w:t>
            </w:r>
            <w:r w:rsidR="009B1DCB" w:rsidRPr="009B1DCB">
              <w:rPr>
                <w:rFonts w:ascii="Arial" w:hAnsi="Arial" w:cs="Arial"/>
                <w:color w:val="auto"/>
              </w:rPr>
              <w:t>:</w:t>
            </w:r>
          </w:p>
          <w:p w:rsidR="009B1DCB" w:rsidRDefault="008A1670" w:rsidP="00F75C49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Fix the layout for student.</w:t>
            </w:r>
          </w:p>
          <w:p w:rsidR="009B1DCB" w:rsidRDefault="008A1670" w:rsidP="009B1DCB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Make module: After testing, learning from the log image.</w:t>
            </w:r>
          </w:p>
          <w:p w:rsidR="008A1670" w:rsidRDefault="008A1670" w:rsidP="009B1DCB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Take many picture with one click </w:t>
            </w:r>
            <w:r w:rsidR="00793082">
              <w:rPr>
                <w:rFonts w:ascii="Arial" w:hAnsi="Arial" w:cs="Arial"/>
                <w:b w:val="0"/>
                <w:color w:val="auto"/>
              </w:rPr>
              <w:t>–</w:t>
            </w:r>
            <w:r>
              <w:rPr>
                <w:rFonts w:ascii="Arial" w:hAnsi="Arial" w:cs="Arial"/>
                <w:b w:val="0"/>
                <w:color w:val="auto"/>
              </w:rPr>
              <w:t xml:space="preserve"> Android</w:t>
            </w:r>
          </w:p>
          <w:p w:rsidR="00793082" w:rsidRPr="00703B52" w:rsidRDefault="00793082" w:rsidP="009B1DCB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Continue to finish the document.</w:t>
            </w:r>
            <w:bookmarkStart w:id="0" w:name="_GoBack"/>
            <w:bookmarkEnd w:id="0"/>
          </w:p>
        </w:tc>
      </w:tr>
      <w:tr w:rsidR="00EE2399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EE2399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703B52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Running Screen + Prototype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914D41" w:rsidP="00286A04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24</w:t>
            </w:r>
            <w:r w:rsidR="00654D0D">
              <w:rPr>
                <w:rFonts w:ascii="Arial" w:hAnsi="Arial" w:cs="Arial"/>
                <w:color w:val="auto"/>
                <w:sz w:val="21"/>
              </w:rPr>
              <w:t>/10</w:t>
            </w:r>
            <w:r w:rsidR="00EE2399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</w:tbl>
    <w:p w:rsidR="003F050A" w:rsidRPr="00C83F34" w:rsidRDefault="003F050A" w:rsidP="003F050A">
      <w:pPr>
        <w:rPr>
          <w:rFonts w:ascii="Arial" w:hAnsi="Arial" w:cs="Arial"/>
          <w:sz w:val="22"/>
        </w:rPr>
      </w:pPr>
    </w:p>
    <w:p w:rsidR="006E0E70" w:rsidRPr="00C83F34" w:rsidRDefault="006E0E70">
      <w:pPr>
        <w:rPr>
          <w:rFonts w:ascii="Arial" w:hAnsi="Arial" w:cs="Arial"/>
          <w:sz w:val="22"/>
        </w:rPr>
      </w:pPr>
    </w:p>
    <w:sectPr w:rsidR="006E0E70" w:rsidRPr="00C83F34" w:rsidSect="006E0E70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08F" w:rsidRDefault="0060108F">
      <w:r>
        <w:separator/>
      </w:r>
    </w:p>
  </w:endnote>
  <w:endnote w:type="continuationSeparator" w:id="0">
    <w:p w:rsidR="0060108F" w:rsidRDefault="00601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Arial Narrow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08F" w:rsidRDefault="0060108F">
      <w:r>
        <w:separator/>
      </w:r>
    </w:p>
  </w:footnote>
  <w:footnote w:type="continuationSeparator" w:id="0">
    <w:p w:rsidR="0060108F" w:rsidRDefault="006010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4B6B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107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CFCD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98619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36740E3"/>
    <w:multiLevelType w:val="hybridMultilevel"/>
    <w:tmpl w:val="295C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30F3A"/>
    <w:multiLevelType w:val="hybridMultilevel"/>
    <w:tmpl w:val="4D288B94"/>
    <w:lvl w:ilvl="0" w:tplc="90D24FF2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A10B56"/>
    <w:multiLevelType w:val="hybridMultilevel"/>
    <w:tmpl w:val="BDC85854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86095A"/>
    <w:multiLevelType w:val="hybridMultilevel"/>
    <w:tmpl w:val="21681E2A"/>
    <w:lvl w:ilvl="0" w:tplc="4EEADD1C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581599"/>
    <w:multiLevelType w:val="hybridMultilevel"/>
    <w:tmpl w:val="0F1CF60C"/>
    <w:lvl w:ilvl="0" w:tplc="DAF0E88E">
      <w:numFmt w:val="bullet"/>
      <w:lvlText w:val="-"/>
      <w:lvlJc w:val="left"/>
      <w:pPr>
        <w:ind w:left="8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>
    <w:nsid w:val="30C12A74"/>
    <w:multiLevelType w:val="hybridMultilevel"/>
    <w:tmpl w:val="D95ACAC2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9E1CA0"/>
    <w:multiLevelType w:val="hybridMultilevel"/>
    <w:tmpl w:val="B6C431B6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13C3A"/>
    <w:multiLevelType w:val="hybridMultilevel"/>
    <w:tmpl w:val="B04E27C2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411938"/>
    <w:multiLevelType w:val="hybridMultilevel"/>
    <w:tmpl w:val="D1DA3B58"/>
    <w:lvl w:ilvl="0" w:tplc="B57E5B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D12FE5"/>
    <w:multiLevelType w:val="hybridMultilevel"/>
    <w:tmpl w:val="21F28798"/>
    <w:lvl w:ilvl="0" w:tplc="B57E5B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8E802F0"/>
    <w:multiLevelType w:val="hybridMultilevel"/>
    <w:tmpl w:val="9482DC88"/>
    <w:lvl w:ilvl="0" w:tplc="C56A16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A3C6916"/>
    <w:multiLevelType w:val="hybridMultilevel"/>
    <w:tmpl w:val="573C262A"/>
    <w:lvl w:ilvl="0" w:tplc="B57E5B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87355"/>
    <w:multiLevelType w:val="hybridMultilevel"/>
    <w:tmpl w:val="EE4C840A"/>
    <w:lvl w:ilvl="0" w:tplc="CC5EE8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9F5764"/>
    <w:multiLevelType w:val="hybridMultilevel"/>
    <w:tmpl w:val="31808D18"/>
    <w:lvl w:ilvl="0" w:tplc="16A2A3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8E3819"/>
    <w:multiLevelType w:val="hybridMultilevel"/>
    <w:tmpl w:val="BC8AA99C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EA5818"/>
    <w:multiLevelType w:val="hybridMultilevel"/>
    <w:tmpl w:val="9EE061D0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8A365E"/>
    <w:multiLevelType w:val="hybridMultilevel"/>
    <w:tmpl w:val="321E0CDC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16"/>
  </w:num>
  <w:num w:numId="7">
    <w:abstractNumId w:val="8"/>
  </w:num>
  <w:num w:numId="8">
    <w:abstractNumId w:val="20"/>
  </w:num>
  <w:num w:numId="9">
    <w:abstractNumId w:val="14"/>
  </w:num>
  <w:num w:numId="10">
    <w:abstractNumId w:val="19"/>
  </w:num>
  <w:num w:numId="11">
    <w:abstractNumId w:val="6"/>
  </w:num>
  <w:num w:numId="12">
    <w:abstractNumId w:val="10"/>
  </w:num>
  <w:num w:numId="13">
    <w:abstractNumId w:val="9"/>
  </w:num>
  <w:num w:numId="14">
    <w:abstractNumId w:val="18"/>
  </w:num>
  <w:num w:numId="15">
    <w:abstractNumId w:val="11"/>
  </w:num>
  <w:num w:numId="16">
    <w:abstractNumId w:val="17"/>
  </w:num>
  <w:num w:numId="17">
    <w:abstractNumId w:val="12"/>
  </w:num>
  <w:num w:numId="18">
    <w:abstractNumId w:val="7"/>
  </w:num>
  <w:num w:numId="19">
    <w:abstractNumId w:val="4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6E1"/>
    <w:rsid w:val="00002F60"/>
    <w:rsid w:val="00042015"/>
    <w:rsid w:val="00045FA8"/>
    <w:rsid w:val="00055730"/>
    <w:rsid w:val="00083723"/>
    <w:rsid w:val="00096A30"/>
    <w:rsid w:val="000A08E5"/>
    <w:rsid w:val="000A4DA2"/>
    <w:rsid w:val="000C2812"/>
    <w:rsid w:val="000D4B3E"/>
    <w:rsid w:val="0010038A"/>
    <w:rsid w:val="00140E83"/>
    <w:rsid w:val="001438D1"/>
    <w:rsid w:val="001653B8"/>
    <w:rsid w:val="00180020"/>
    <w:rsid w:val="001803AC"/>
    <w:rsid w:val="001821A5"/>
    <w:rsid w:val="0018514B"/>
    <w:rsid w:val="00194B78"/>
    <w:rsid w:val="0019670D"/>
    <w:rsid w:val="001D39F4"/>
    <w:rsid w:val="001E492D"/>
    <w:rsid w:val="001F0D6D"/>
    <w:rsid w:val="001F2DDA"/>
    <w:rsid w:val="00237D13"/>
    <w:rsid w:val="00243277"/>
    <w:rsid w:val="00281740"/>
    <w:rsid w:val="00281CE1"/>
    <w:rsid w:val="00286A04"/>
    <w:rsid w:val="002C71A3"/>
    <w:rsid w:val="002D7458"/>
    <w:rsid w:val="002E16F1"/>
    <w:rsid w:val="002E25D9"/>
    <w:rsid w:val="002E3FDD"/>
    <w:rsid w:val="002E79ED"/>
    <w:rsid w:val="002F5384"/>
    <w:rsid w:val="00306797"/>
    <w:rsid w:val="003146E1"/>
    <w:rsid w:val="00324E11"/>
    <w:rsid w:val="00331579"/>
    <w:rsid w:val="003360EA"/>
    <w:rsid w:val="003545FA"/>
    <w:rsid w:val="0037561F"/>
    <w:rsid w:val="00376666"/>
    <w:rsid w:val="003946FD"/>
    <w:rsid w:val="003A37C4"/>
    <w:rsid w:val="003A4450"/>
    <w:rsid w:val="003B3BA6"/>
    <w:rsid w:val="003C08E7"/>
    <w:rsid w:val="003D2892"/>
    <w:rsid w:val="003D6A88"/>
    <w:rsid w:val="003E5FE3"/>
    <w:rsid w:val="003F050A"/>
    <w:rsid w:val="00404906"/>
    <w:rsid w:val="00406BA0"/>
    <w:rsid w:val="00412B8E"/>
    <w:rsid w:val="00414155"/>
    <w:rsid w:val="004335BE"/>
    <w:rsid w:val="00474543"/>
    <w:rsid w:val="00496EF8"/>
    <w:rsid w:val="00497BA8"/>
    <w:rsid w:val="004B3A3D"/>
    <w:rsid w:val="004B66CA"/>
    <w:rsid w:val="004C309A"/>
    <w:rsid w:val="004D65F8"/>
    <w:rsid w:val="004F2E0B"/>
    <w:rsid w:val="004F7A5A"/>
    <w:rsid w:val="005005E1"/>
    <w:rsid w:val="00527722"/>
    <w:rsid w:val="00536F5D"/>
    <w:rsid w:val="0058391D"/>
    <w:rsid w:val="005861CE"/>
    <w:rsid w:val="0059011B"/>
    <w:rsid w:val="00592D05"/>
    <w:rsid w:val="005A2CFA"/>
    <w:rsid w:val="005D0439"/>
    <w:rsid w:val="005E5B58"/>
    <w:rsid w:val="0060108F"/>
    <w:rsid w:val="00603381"/>
    <w:rsid w:val="00617D57"/>
    <w:rsid w:val="00631CFE"/>
    <w:rsid w:val="00650527"/>
    <w:rsid w:val="00654D0D"/>
    <w:rsid w:val="00672DAB"/>
    <w:rsid w:val="006746A5"/>
    <w:rsid w:val="00675F66"/>
    <w:rsid w:val="0069130F"/>
    <w:rsid w:val="00692B56"/>
    <w:rsid w:val="0069564B"/>
    <w:rsid w:val="006B3F0A"/>
    <w:rsid w:val="006C4801"/>
    <w:rsid w:val="006E0E70"/>
    <w:rsid w:val="006F6279"/>
    <w:rsid w:val="00703B52"/>
    <w:rsid w:val="007057F4"/>
    <w:rsid w:val="00755D60"/>
    <w:rsid w:val="007679DA"/>
    <w:rsid w:val="00775A2A"/>
    <w:rsid w:val="00793082"/>
    <w:rsid w:val="00796353"/>
    <w:rsid w:val="007D34A8"/>
    <w:rsid w:val="007E0D63"/>
    <w:rsid w:val="007E1629"/>
    <w:rsid w:val="008172A2"/>
    <w:rsid w:val="0082115E"/>
    <w:rsid w:val="00825DE7"/>
    <w:rsid w:val="00826FDA"/>
    <w:rsid w:val="008421B3"/>
    <w:rsid w:val="00861C5A"/>
    <w:rsid w:val="00864AB7"/>
    <w:rsid w:val="00864B6C"/>
    <w:rsid w:val="00866044"/>
    <w:rsid w:val="0087426A"/>
    <w:rsid w:val="00894350"/>
    <w:rsid w:val="008A1670"/>
    <w:rsid w:val="008E3E38"/>
    <w:rsid w:val="008E6167"/>
    <w:rsid w:val="008F176C"/>
    <w:rsid w:val="008F5754"/>
    <w:rsid w:val="00914D41"/>
    <w:rsid w:val="009431A3"/>
    <w:rsid w:val="009459F9"/>
    <w:rsid w:val="009A4109"/>
    <w:rsid w:val="009B1DCB"/>
    <w:rsid w:val="009B7D1B"/>
    <w:rsid w:val="009E1FD2"/>
    <w:rsid w:val="009E5C14"/>
    <w:rsid w:val="00A71C10"/>
    <w:rsid w:val="00A85CD1"/>
    <w:rsid w:val="00AC170C"/>
    <w:rsid w:val="00AD4210"/>
    <w:rsid w:val="00B01D2D"/>
    <w:rsid w:val="00B13C54"/>
    <w:rsid w:val="00B33BC1"/>
    <w:rsid w:val="00B4503C"/>
    <w:rsid w:val="00B524E0"/>
    <w:rsid w:val="00B65361"/>
    <w:rsid w:val="00BA12A2"/>
    <w:rsid w:val="00BB2828"/>
    <w:rsid w:val="00BD1255"/>
    <w:rsid w:val="00BD465F"/>
    <w:rsid w:val="00BF4E35"/>
    <w:rsid w:val="00C56896"/>
    <w:rsid w:val="00C82382"/>
    <w:rsid w:val="00C83F34"/>
    <w:rsid w:val="00CA382A"/>
    <w:rsid w:val="00CA6183"/>
    <w:rsid w:val="00CD2E24"/>
    <w:rsid w:val="00CE4AE7"/>
    <w:rsid w:val="00D60BB0"/>
    <w:rsid w:val="00D6791B"/>
    <w:rsid w:val="00D8654E"/>
    <w:rsid w:val="00D97808"/>
    <w:rsid w:val="00DA1239"/>
    <w:rsid w:val="00DA2E99"/>
    <w:rsid w:val="00DC7508"/>
    <w:rsid w:val="00DD0162"/>
    <w:rsid w:val="00DD0272"/>
    <w:rsid w:val="00DD61B0"/>
    <w:rsid w:val="00DD7239"/>
    <w:rsid w:val="00DE2777"/>
    <w:rsid w:val="00DE5284"/>
    <w:rsid w:val="00DF1715"/>
    <w:rsid w:val="00E11303"/>
    <w:rsid w:val="00E22375"/>
    <w:rsid w:val="00E26960"/>
    <w:rsid w:val="00E62971"/>
    <w:rsid w:val="00E9463C"/>
    <w:rsid w:val="00EA2BDE"/>
    <w:rsid w:val="00EB1EEE"/>
    <w:rsid w:val="00EB7F0E"/>
    <w:rsid w:val="00ED0B51"/>
    <w:rsid w:val="00EE2399"/>
    <w:rsid w:val="00EE3614"/>
    <w:rsid w:val="00EF16D4"/>
    <w:rsid w:val="00F0650C"/>
    <w:rsid w:val="00F11266"/>
    <w:rsid w:val="00F31155"/>
    <w:rsid w:val="00F401D4"/>
    <w:rsid w:val="00F70994"/>
    <w:rsid w:val="00F75C49"/>
    <w:rsid w:val="00F77AD9"/>
    <w:rsid w:val="00F85BA0"/>
    <w:rsid w:val="00F95A5D"/>
    <w:rsid w:val="00FC239A"/>
    <w:rsid w:val="00FC574D"/>
    <w:rsid w:val="00FD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37EA2D43E144AEBCB6A8D4FC70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885-9934-4206-BB09-5455B700797A}"/>
      </w:docPartPr>
      <w:docPartBody>
        <w:p w:rsidR="000E1403" w:rsidRDefault="00BE7F90" w:rsidP="00BE7F90">
          <w:pPr>
            <w:pStyle w:val="9637EA2D43E144AEBCB6A8D4FC70CD0F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Arial Narrow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7988"/>
    <w:rsid w:val="000C7423"/>
    <w:rsid w:val="000E1403"/>
    <w:rsid w:val="00103772"/>
    <w:rsid w:val="00202C27"/>
    <w:rsid w:val="0026164B"/>
    <w:rsid w:val="002F0C4B"/>
    <w:rsid w:val="0032520B"/>
    <w:rsid w:val="0033340B"/>
    <w:rsid w:val="003431CA"/>
    <w:rsid w:val="00352E8D"/>
    <w:rsid w:val="004A47D9"/>
    <w:rsid w:val="004A4B34"/>
    <w:rsid w:val="0068007C"/>
    <w:rsid w:val="006B389E"/>
    <w:rsid w:val="00707988"/>
    <w:rsid w:val="007D1BE7"/>
    <w:rsid w:val="0083264A"/>
    <w:rsid w:val="009E6D1B"/>
    <w:rsid w:val="00A80CDB"/>
    <w:rsid w:val="00BE7F90"/>
    <w:rsid w:val="00CC02C8"/>
    <w:rsid w:val="00CD72CB"/>
    <w:rsid w:val="00D55E53"/>
    <w:rsid w:val="00ED78CA"/>
    <w:rsid w:val="00F26564"/>
    <w:rsid w:val="00F56375"/>
    <w:rsid w:val="00F97C08"/>
    <w:rsid w:val="00FC3C21"/>
    <w:rsid w:val="00FE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  <w:rsid w:val="000E1403"/>
  </w:style>
  <w:style w:type="paragraph" w:customStyle="1" w:styleId="A7B383026C6C41EE87871B94DD18967A">
    <w:name w:val="A7B383026C6C41EE87871B94DD18967A"/>
    <w:rsid w:val="000E1403"/>
  </w:style>
  <w:style w:type="paragraph" w:customStyle="1" w:styleId="D76ED595DC1F43BBB14CD357B0D4E7E0">
    <w:name w:val="D76ED595DC1F43BBB14CD357B0D4E7E0"/>
    <w:rsid w:val="000E1403"/>
  </w:style>
  <w:style w:type="paragraph" w:customStyle="1" w:styleId="19FCE7D4EB5E466BA951CCCDDC82F211">
    <w:name w:val="19FCE7D4EB5E466BA951CCCDDC82F211"/>
    <w:rsid w:val="000E1403"/>
  </w:style>
  <w:style w:type="character" w:styleId="PlaceholderText">
    <w:name w:val="Placeholder Text"/>
    <w:basedOn w:val="DefaultParagraphFont"/>
    <w:uiPriority w:val="99"/>
    <w:semiHidden/>
    <w:rsid w:val="000E1403"/>
    <w:rPr>
      <w:color w:val="808080"/>
    </w:rPr>
  </w:style>
  <w:style w:type="paragraph" w:customStyle="1" w:styleId="482FB57801D14FE6B23E20495F116D13">
    <w:name w:val="482FB57801D14FE6B23E20495F116D13"/>
    <w:rsid w:val="000E1403"/>
  </w:style>
  <w:style w:type="paragraph" w:customStyle="1" w:styleId="52C6A252A21C4DDDAE5F855E0EBC5852">
    <w:name w:val="52C6A252A21C4DDDAE5F855E0EBC5852"/>
    <w:rsid w:val="000E1403"/>
  </w:style>
  <w:style w:type="paragraph" w:customStyle="1" w:styleId="FF8EAC31B3A74690A01BFCD86B4FBFBE">
    <w:name w:val="FF8EAC31B3A74690A01BFCD86B4FBFBE"/>
    <w:rsid w:val="000E1403"/>
  </w:style>
  <w:style w:type="paragraph" w:customStyle="1" w:styleId="FD068117463948AE8B832D90B5F2C6DA">
    <w:name w:val="FD068117463948AE8B832D90B5F2C6DA"/>
    <w:rsid w:val="000E1403"/>
  </w:style>
  <w:style w:type="paragraph" w:customStyle="1" w:styleId="CEF1897112BB4DD6B9D2617922C91870">
    <w:name w:val="CEF1897112BB4DD6B9D2617922C91870"/>
    <w:rsid w:val="000E1403"/>
  </w:style>
  <w:style w:type="paragraph" w:customStyle="1" w:styleId="5A1B486594E24EFEA85335341E15BE33">
    <w:name w:val="5A1B486594E24EFEA85335341E15BE33"/>
    <w:rsid w:val="000E1403"/>
  </w:style>
  <w:style w:type="paragraph" w:customStyle="1" w:styleId="15665156D4154529AB71C8EBDE77FFC9">
    <w:name w:val="15665156D4154529AB71C8EBDE77FFC9"/>
    <w:rsid w:val="000E1403"/>
  </w:style>
  <w:style w:type="paragraph" w:customStyle="1" w:styleId="6E74435D477944308DEAC95FFE1EDE89">
    <w:name w:val="6E74435D477944308DEAC95FFE1EDE89"/>
    <w:rsid w:val="000E1403"/>
  </w:style>
  <w:style w:type="paragraph" w:customStyle="1" w:styleId="CE75FE5A86D7442881709972DD0D8916">
    <w:name w:val="CE75FE5A86D7442881709972DD0D8916"/>
    <w:rsid w:val="000E1403"/>
  </w:style>
  <w:style w:type="paragraph" w:customStyle="1" w:styleId="8C426062A7B241B09B5B2C6B5E8B221C">
    <w:name w:val="8C426062A7B241B09B5B2C6B5E8B221C"/>
    <w:rsid w:val="000E1403"/>
  </w:style>
  <w:style w:type="paragraph" w:customStyle="1" w:styleId="4627921DD2E243A1B6BFA2679D094832">
    <w:name w:val="4627921DD2E243A1B6BFA2679D094832"/>
    <w:rsid w:val="000E1403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  <w:style w:type="paragraph" w:customStyle="1" w:styleId="AD438A72615A44969A597884BE2E640C">
    <w:name w:val="AD438A72615A44969A597884BE2E640C"/>
    <w:rsid w:val="000E1403"/>
    <w:rPr>
      <w:lang w:val="en-US" w:eastAsia="en-US"/>
    </w:rPr>
  </w:style>
  <w:style w:type="paragraph" w:customStyle="1" w:styleId="2B10AC798D764082952FA24925152952">
    <w:name w:val="2B10AC798D764082952FA24925152952"/>
    <w:rsid w:val="000E1403"/>
    <w:rPr>
      <w:lang w:val="en-US" w:eastAsia="en-US"/>
    </w:rPr>
  </w:style>
  <w:style w:type="paragraph" w:customStyle="1" w:styleId="B008C075980041568929C2A95CC6F6EF">
    <w:name w:val="B008C075980041568929C2A95CC6F6EF"/>
    <w:rsid w:val="000E1403"/>
    <w:rPr>
      <w:lang w:val="en-US" w:eastAsia="en-US"/>
    </w:rPr>
  </w:style>
  <w:style w:type="paragraph" w:customStyle="1" w:styleId="3CC39E4E88684D67A58CDC16886E71A2">
    <w:name w:val="3CC39E4E88684D67A58CDC16886E71A2"/>
    <w:rsid w:val="004A4B34"/>
    <w:rPr>
      <w:lang w:val="en-US" w:eastAsia="en-US"/>
    </w:rPr>
  </w:style>
  <w:style w:type="paragraph" w:customStyle="1" w:styleId="9B1286E187354CD19E0A683A022CF8DD">
    <w:name w:val="9B1286E187354CD19E0A683A022CF8DD"/>
    <w:rsid w:val="00F97C08"/>
    <w:pPr>
      <w:spacing w:after="160" w:line="259" w:lineRule="auto"/>
    </w:pPr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441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Hoang</cp:lastModifiedBy>
  <cp:revision>66</cp:revision>
  <cp:lastPrinted>2006-08-01T17:47:00Z</cp:lastPrinted>
  <dcterms:created xsi:type="dcterms:W3CDTF">2013-09-16T08:47:00Z</dcterms:created>
  <dcterms:modified xsi:type="dcterms:W3CDTF">2013-10-28T06:04:00Z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