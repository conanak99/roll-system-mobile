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631CFE" w:rsidP="00631CFE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Fifth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>
              <w:rPr>
                <w:rFonts w:ascii="Arial" w:hAnsi="Arial" w:cs="Arial"/>
                <w:sz w:val="24"/>
              </w:rPr>
              <w:t>23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631CFE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631CFE">
              <w:rPr>
                <w:rFonts w:ascii="Arial" w:hAnsi="Arial" w:cs="Arial"/>
                <w:sz w:val="21"/>
              </w:rPr>
              <w:t>23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BinhNT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631CFE" w:rsidRPr="00C83F34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4C309A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2F5384">
        <w:trPr>
          <w:trHeight w:hRule="exact" w:val="413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color of boundary system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“config” to “configure”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usecase ver = 2.0 (uml)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Arrange main flow be fisrt.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all with right form.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(SU009) HuyNQ Triggers: add new (no import)</w:t>
            </w:r>
          </w:p>
          <w:p w:rsidR="00055730" w:rsidRPr="00631CFE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Fiel</w:t>
            </w:r>
            <w:r w:rsidR="002F5384">
              <w:rPr>
                <w:rFonts w:ascii="Arial" w:hAnsi="Arial" w:cs="Arial"/>
                <w:b w:val="0"/>
                <w:color w:val="auto"/>
              </w:rPr>
              <w:t>s</w:t>
            </w:r>
            <w:r>
              <w:rPr>
                <w:rFonts w:ascii="Arial" w:hAnsi="Arial" w:cs="Arial"/>
                <w:b w:val="0"/>
                <w:color w:val="auto"/>
              </w:rPr>
              <w:t>d have min-max le</w:t>
            </w:r>
            <w:r w:rsidR="002F5384">
              <w:rPr>
                <w:rFonts w:ascii="Arial" w:hAnsi="Arial" w:cs="Arial"/>
                <w:b w:val="0"/>
                <w:color w:val="auto"/>
              </w:rPr>
              <w:t>n</w:t>
            </w:r>
            <w:r>
              <w:rPr>
                <w:rFonts w:ascii="Arial" w:hAnsi="Arial" w:cs="Arial"/>
                <w:b w:val="0"/>
                <w:color w:val="auto"/>
              </w:rPr>
              <w:t>ght; date-time (value); email-phone (regular expression)</w:t>
            </w:r>
          </w:p>
          <w:p w:rsidR="00536F5D" w:rsidRPr="00C83F34" w:rsidRDefault="00631CFE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Overview usecase</w:t>
            </w:r>
            <w:r w:rsidR="00536F5D" w:rsidRPr="00C83F34">
              <w:rPr>
                <w:rFonts w:ascii="Arial" w:hAnsi="Arial" w:cs="Arial"/>
                <w:color w:val="auto"/>
              </w:rPr>
              <w:t>:</w:t>
            </w:r>
          </w:p>
          <w:p w:rsidR="00536F5D" w:rsidRPr="00C83F34" w:rsidRDefault="002F5384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Remove inheritance form “ from</w:t>
            </w:r>
            <w:r w:rsidR="009E5C14">
              <w:rPr>
                <w:rFonts w:ascii="Arial" w:hAnsi="Arial" w:cs="Arial"/>
                <w:b w:val="0"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</w:rPr>
              <w:t>actor Guess</w:t>
            </w:r>
            <w:r w:rsidR="009431A3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D8654E" w:rsidRPr="00C83F34" w:rsidRDefault="00D8654E" w:rsidP="00D8654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System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D8654E" w:rsidRDefault="00D8654E" w:rsidP="00D8654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Delete </w:t>
            </w:r>
            <w:r w:rsidR="001438D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“face recognition”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  <w:r w:rsidR="001438D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Change to “Recognize student”</w:t>
            </w:r>
          </w:p>
          <w:p w:rsidR="00194B78" w:rsidRPr="00C83F34" w:rsidRDefault="00281740" w:rsidP="00194B7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Instructor</w:t>
            </w:r>
          </w:p>
          <w:p w:rsidR="00194B78" w:rsidRDefault="00281740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Delete 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“report by class”, join it to “report attendance rate”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Staff</w:t>
            </w:r>
          </w:p>
          <w:p w:rsidR="008421B3" w:rsidRDefault="00631CFE" w:rsidP="008421B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“active/inactive subject”</w:t>
            </w:r>
            <w:r w:rsidR="008421B3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7679DA" w:rsidRPr="002F5384" w:rsidRDefault="00DF1715" w:rsidP="002F538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DF1715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(extend) export report (semester)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BF4E35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</w:t>
            </w:r>
            <w:r w:rsidR="00F95A5D">
              <w:rPr>
                <w:rFonts w:ascii="Arial" w:hAnsi="Arial" w:cs="Arial"/>
                <w:color w:val="auto"/>
                <w:sz w:val="21"/>
              </w:rPr>
              <w:t>6</w:t>
            </w:r>
            <w:r w:rsidR="006C4801" w:rsidRPr="00C83F34">
              <w:rPr>
                <w:rFonts w:ascii="Arial" w:hAnsi="Arial" w:cs="Arial"/>
                <w:color w:val="auto"/>
                <w:sz w:val="21"/>
              </w:rPr>
              <w:t>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4C309A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</w:t>
            </w:r>
            <w:r w:rsidR="003F050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3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F95A5D">
        <w:trPr>
          <w:trHeight w:hRule="exact" w:val="172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with website (not winform)</w:t>
            </w:r>
          </w:p>
          <w:p w:rsid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Pay attention to color of websites</w:t>
            </w:r>
            <w:bookmarkStart w:id="0" w:name="_GoBack"/>
            <w:bookmarkEnd w:id="0"/>
          </w:p>
          <w:p w:rsidR="003F050A" w:rsidRP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Contect to supporter get info about web service and android apps</w:t>
            </w:r>
          </w:p>
          <w:p w:rsidR="003B3BA6" w:rsidRPr="00C83F34" w:rsidRDefault="003B3BA6" w:rsidP="003B3BA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ERD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4B3A3D" w:rsidRPr="001D39F4" w:rsidRDefault="00527722" w:rsidP="00CE4AE7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Remember symbols (generalization)</w:t>
            </w:r>
          </w:p>
          <w:p w:rsidR="001D39F4" w:rsidRPr="00CE4AE7" w:rsidRDefault="001D39F4" w:rsidP="00CE4AE7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Prepase Logic &amp; Physical diagram.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1E492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Prototype, Use case detail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3F050A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</w:t>
            </w:r>
            <w:r w:rsidR="00F95A5D">
              <w:rPr>
                <w:rFonts w:ascii="Arial" w:hAnsi="Arial" w:cs="Arial"/>
                <w:color w:val="auto"/>
                <w:sz w:val="21"/>
              </w:rPr>
              <w:t>6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/9/2013</w:t>
            </w:r>
          </w:p>
        </w:tc>
      </w:tr>
      <w:tr w:rsidR="00F95A5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F95A5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ERD – Logic &amp; Physical Diagram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Pr="00C83F34" w:rsidRDefault="00F95A5D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HoangPH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F95A5D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26/9/2013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EndPr/>
            <w:sdtContent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Another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4C309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C725BF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All detail.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406BA0">
        <w:trPr>
          <w:trHeight w:hRule="exact" w:val="83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Build webservice and app (deadline 28/10) with core flow</w:t>
            </w:r>
          </w:p>
          <w:p w:rsidR="003F050A" w:rsidRPr="00CE4AE7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main flow and srs everyday (begin 31/10)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Demo mainflow, runable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26/09/2013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project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31/10</w:t>
            </w:r>
            <w:r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09A" w:rsidRDefault="004C309A">
      <w:r>
        <w:separator/>
      </w:r>
    </w:p>
  </w:endnote>
  <w:endnote w:type="continuationSeparator" w:id="0">
    <w:p w:rsidR="004C309A" w:rsidRDefault="004C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09A" w:rsidRDefault="004C309A">
      <w:r>
        <w:separator/>
      </w:r>
    </w:p>
  </w:footnote>
  <w:footnote w:type="continuationSeparator" w:id="0">
    <w:p w:rsidR="004C309A" w:rsidRDefault="004C3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CB6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AF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20CD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DE6A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55730"/>
    <w:rsid w:val="00083723"/>
    <w:rsid w:val="000D4B3E"/>
    <w:rsid w:val="001438D1"/>
    <w:rsid w:val="001653B8"/>
    <w:rsid w:val="00180020"/>
    <w:rsid w:val="001803AC"/>
    <w:rsid w:val="0018514B"/>
    <w:rsid w:val="00194B78"/>
    <w:rsid w:val="0019670D"/>
    <w:rsid w:val="001D39F4"/>
    <w:rsid w:val="001E492D"/>
    <w:rsid w:val="001F0D6D"/>
    <w:rsid w:val="00237D13"/>
    <w:rsid w:val="00281740"/>
    <w:rsid w:val="002D7458"/>
    <w:rsid w:val="002E3FDD"/>
    <w:rsid w:val="002F5384"/>
    <w:rsid w:val="00306797"/>
    <w:rsid w:val="003146E1"/>
    <w:rsid w:val="00331579"/>
    <w:rsid w:val="003360EA"/>
    <w:rsid w:val="003545FA"/>
    <w:rsid w:val="00376666"/>
    <w:rsid w:val="003946FD"/>
    <w:rsid w:val="003A37C4"/>
    <w:rsid w:val="003B3BA6"/>
    <w:rsid w:val="003D6A88"/>
    <w:rsid w:val="003F050A"/>
    <w:rsid w:val="00406BA0"/>
    <w:rsid w:val="00412B8E"/>
    <w:rsid w:val="00414155"/>
    <w:rsid w:val="004335BE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617D57"/>
    <w:rsid w:val="00631CFE"/>
    <w:rsid w:val="00672DAB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4AB7"/>
    <w:rsid w:val="00864B6C"/>
    <w:rsid w:val="00866044"/>
    <w:rsid w:val="0087426A"/>
    <w:rsid w:val="00894350"/>
    <w:rsid w:val="009431A3"/>
    <w:rsid w:val="009459F9"/>
    <w:rsid w:val="009E5C14"/>
    <w:rsid w:val="00A71C10"/>
    <w:rsid w:val="00AC170C"/>
    <w:rsid w:val="00B13C54"/>
    <w:rsid w:val="00B4503C"/>
    <w:rsid w:val="00B524E0"/>
    <w:rsid w:val="00B65361"/>
    <w:rsid w:val="00BF4E35"/>
    <w:rsid w:val="00C56896"/>
    <w:rsid w:val="00C82382"/>
    <w:rsid w:val="00C83F34"/>
    <w:rsid w:val="00CD2E24"/>
    <w:rsid w:val="00CE4AE7"/>
    <w:rsid w:val="00D6791B"/>
    <w:rsid w:val="00D8654E"/>
    <w:rsid w:val="00D97808"/>
    <w:rsid w:val="00DA1239"/>
    <w:rsid w:val="00DC7508"/>
    <w:rsid w:val="00DD0162"/>
    <w:rsid w:val="00DD0272"/>
    <w:rsid w:val="00DE2777"/>
    <w:rsid w:val="00DE5284"/>
    <w:rsid w:val="00DF1715"/>
    <w:rsid w:val="00E11303"/>
    <w:rsid w:val="00E22375"/>
    <w:rsid w:val="00E26960"/>
    <w:rsid w:val="00EB1EEE"/>
    <w:rsid w:val="00EB7F0E"/>
    <w:rsid w:val="00ED0B51"/>
    <w:rsid w:val="00EE2399"/>
    <w:rsid w:val="00EE3614"/>
    <w:rsid w:val="00F0650C"/>
    <w:rsid w:val="00F11266"/>
    <w:rsid w:val="00F401D4"/>
    <w:rsid w:val="00F77AD9"/>
    <w:rsid w:val="00F95A5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F0C4B"/>
    <w:rsid w:val="0033340B"/>
    <w:rsid w:val="004A47D9"/>
    <w:rsid w:val="004A4B34"/>
    <w:rsid w:val="0068007C"/>
    <w:rsid w:val="006B389E"/>
    <w:rsid w:val="00707988"/>
    <w:rsid w:val="007D1BE7"/>
    <w:rsid w:val="009E6D1B"/>
    <w:rsid w:val="00A80CDB"/>
    <w:rsid w:val="00BE7F90"/>
    <w:rsid w:val="00ED78CA"/>
    <w:rsid w:val="00F26564"/>
    <w:rsid w:val="00F56375"/>
    <w:rsid w:val="00F9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56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26</cp:revision>
  <cp:lastPrinted>2006-08-01T17:47:00Z</cp:lastPrinted>
  <dcterms:created xsi:type="dcterms:W3CDTF">2013-09-16T08:47:00Z</dcterms:created>
  <dcterms:modified xsi:type="dcterms:W3CDTF">2013-09-24T09:00:00Z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