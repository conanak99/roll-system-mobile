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36"/>
        <w:gridCol w:w="15"/>
        <w:gridCol w:w="1157"/>
        <w:gridCol w:w="2740"/>
        <w:gridCol w:w="138"/>
        <w:gridCol w:w="1780"/>
        <w:gridCol w:w="1362"/>
      </w:tblGrid>
      <w:tr w:rsidR="006E0E70" w:rsidRPr="00C83F34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C83F34" w:rsidRDefault="00A85CD1" w:rsidP="007D34A8">
            <w:pPr>
              <w:pStyle w:val="MinutesandAgendaTitles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Eleventh</w:t>
            </w:r>
            <w:r w:rsidR="00042015" w:rsidRPr="00C83F34">
              <w:rPr>
                <w:rFonts w:ascii="Arial" w:hAnsi="Arial" w:cs="Arial"/>
                <w:sz w:val="24"/>
              </w:rPr>
              <w:t xml:space="preserve"> Meeting – Startup</w:t>
            </w:r>
            <w:r w:rsidR="004D65F8" w:rsidRPr="00C83F34">
              <w:rPr>
                <w:rFonts w:ascii="Arial" w:hAnsi="Arial" w:cs="Arial"/>
                <w:sz w:val="24"/>
              </w:rPr>
              <w:t xml:space="preserve"> (</w:t>
            </w:r>
            <w:r w:rsidR="007D34A8">
              <w:rPr>
                <w:rFonts w:ascii="Arial" w:hAnsi="Arial" w:cs="Arial"/>
                <w:sz w:val="24"/>
              </w:rPr>
              <w:t xml:space="preserve">Morning </w:t>
            </w:r>
            <w:r w:rsidR="00F70994">
              <w:rPr>
                <w:rFonts w:ascii="Arial" w:hAnsi="Arial" w:cs="Arial"/>
                <w:sz w:val="24"/>
              </w:rPr>
              <w:t>14</w:t>
            </w:r>
            <w:r w:rsidR="00654D0D">
              <w:rPr>
                <w:rFonts w:ascii="Arial" w:hAnsi="Arial" w:cs="Arial"/>
                <w:sz w:val="24"/>
              </w:rPr>
              <w:t>/</w:t>
            </w:r>
            <w:r w:rsidR="0069564B">
              <w:rPr>
                <w:rFonts w:ascii="Arial" w:hAnsi="Arial" w:cs="Arial"/>
                <w:sz w:val="24"/>
              </w:rPr>
              <w:t>10</w:t>
            </w:r>
            <w:r w:rsidR="00866044" w:rsidRPr="00C83F34">
              <w:rPr>
                <w:rFonts w:ascii="Arial" w:hAnsi="Arial" w:cs="Arial"/>
                <w:sz w:val="24"/>
              </w:rPr>
              <w:t>/2013)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29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A85CD1" w:rsidP="007D34A8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14</w:t>
            </w:r>
            <w:bookmarkStart w:id="0" w:name="_GoBack"/>
            <w:bookmarkEnd w:id="0"/>
            <w:r w:rsidR="00654D0D">
              <w:rPr>
                <w:rFonts w:ascii="Arial" w:hAnsi="Arial" w:cs="Arial"/>
                <w:sz w:val="21"/>
              </w:rPr>
              <w:t>/</w:t>
            </w:r>
            <w:r w:rsidR="0069564B">
              <w:rPr>
                <w:rFonts w:ascii="Arial" w:hAnsi="Arial" w:cs="Arial"/>
                <w:sz w:val="21"/>
              </w:rPr>
              <w:t>10</w:t>
            </w:r>
            <w:r w:rsidR="004D65F8" w:rsidRPr="00C83F34">
              <w:rPr>
                <w:rFonts w:ascii="Arial" w:hAnsi="Arial" w:cs="Arial"/>
                <w:sz w:val="21"/>
              </w:rPr>
              <w:t>/2013</w:t>
            </w:r>
          </w:p>
        </w:tc>
        <w:tc>
          <w:tcPr>
            <w:tcW w:w="287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7D34A8" w:rsidP="007057F4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pacing w:val="0"/>
                <w:sz w:val="21"/>
              </w:rPr>
              <w:t xml:space="preserve">8:00 </w:t>
            </w:r>
            <w:r w:rsidR="00F401D4" w:rsidRPr="00C83F34">
              <w:rPr>
                <w:rFonts w:ascii="Arial" w:hAnsi="Arial" w:cs="Arial"/>
                <w:spacing w:val="0"/>
                <w:sz w:val="21"/>
              </w:rPr>
              <w:t xml:space="preserve">- </w:t>
            </w:r>
            <w:r>
              <w:rPr>
                <w:rFonts w:ascii="Arial" w:hAnsi="Arial" w:cs="Arial"/>
                <w:spacing w:val="0"/>
                <w:sz w:val="21"/>
              </w:rPr>
              <w:t>9</w:t>
            </w:r>
            <w:r w:rsidR="0069564B">
              <w:rPr>
                <w:rFonts w:ascii="Arial" w:hAnsi="Arial" w:cs="Arial"/>
                <w:spacing w:val="0"/>
                <w:sz w:val="21"/>
              </w:rPr>
              <w:t>:</w:t>
            </w:r>
            <w:r>
              <w:rPr>
                <w:rFonts w:ascii="Arial" w:hAnsi="Arial" w:cs="Arial"/>
                <w:spacing w:val="0"/>
                <w:sz w:val="21"/>
              </w:rPr>
              <w:t>3</w:t>
            </w:r>
            <w:r w:rsidR="0069564B">
              <w:rPr>
                <w:rFonts w:ascii="Arial" w:hAnsi="Arial" w:cs="Arial"/>
                <w:spacing w:val="0"/>
                <w:sz w:val="21"/>
              </w:rPr>
              <w:t xml:space="preserve">0 </w:t>
            </w:r>
            <w:r w:rsidR="007057F4">
              <w:rPr>
                <w:rFonts w:ascii="Arial" w:hAnsi="Arial" w:cs="Arial"/>
                <w:spacing w:val="0"/>
                <w:sz w:val="21"/>
              </w:rPr>
              <w:t>a</w:t>
            </w:r>
            <w:r w:rsidR="00042015" w:rsidRPr="00C83F34">
              <w:rPr>
                <w:rFonts w:ascii="Arial" w:hAnsi="Arial" w:cs="Arial"/>
                <w:spacing w:val="0"/>
                <w:sz w:val="21"/>
              </w:rPr>
              <w:t>m</w:t>
            </w:r>
          </w:p>
        </w:tc>
        <w:tc>
          <w:tcPr>
            <w:tcW w:w="3142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042015" w:rsidP="007D34A8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pacing w:val="0"/>
                <w:sz w:val="21"/>
              </w:rPr>
              <w:t xml:space="preserve">Room </w:t>
            </w:r>
            <w:r w:rsidR="007D34A8">
              <w:rPr>
                <w:rFonts w:ascii="Arial" w:hAnsi="Arial" w:cs="Arial"/>
                <w:spacing w:val="0"/>
                <w:sz w:val="21"/>
              </w:rPr>
              <w:t>109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173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B4503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Note taker</w:t>
            </w:r>
          </w:p>
        </w:tc>
        <w:tc>
          <w:tcPr>
            <w:tcW w:w="7192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8F176C">
            <w:pPr>
              <w:pStyle w:val="BodyCopy"/>
              <w:rPr>
                <w:rFonts w:ascii="Arial" w:hAnsi="Arial" w:cs="Arial"/>
                <w:sz w:val="21"/>
              </w:rPr>
            </w:pPr>
            <w:proofErr w:type="spellStart"/>
            <w:r>
              <w:rPr>
                <w:rFonts w:ascii="Arial" w:hAnsi="Arial" w:cs="Arial"/>
                <w:sz w:val="21"/>
              </w:rPr>
              <w:t>BinhNT</w:t>
            </w:r>
            <w:proofErr w:type="spellEnd"/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173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B4503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Attendees</w:t>
            </w:r>
          </w:p>
        </w:tc>
        <w:tc>
          <w:tcPr>
            <w:tcW w:w="7192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1E492D" w:rsidP="00631CFE">
            <w:pPr>
              <w:pStyle w:val="BodyCopy"/>
              <w:rPr>
                <w:rFonts w:ascii="Arial" w:hAnsi="Arial" w:cs="Arial"/>
                <w:sz w:val="21"/>
              </w:rPr>
            </w:pPr>
            <w:proofErr w:type="spellStart"/>
            <w:r>
              <w:rPr>
                <w:rFonts w:ascii="Arial" w:hAnsi="Arial" w:cs="Arial"/>
                <w:sz w:val="21"/>
              </w:rPr>
              <w:t>KhanhKT</w:t>
            </w:r>
            <w:proofErr w:type="spellEnd"/>
            <w:r>
              <w:rPr>
                <w:rFonts w:ascii="Arial" w:hAnsi="Arial" w:cs="Arial"/>
                <w:sz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1"/>
              </w:rPr>
              <w:t>HoangPH</w:t>
            </w:r>
            <w:proofErr w:type="spellEnd"/>
            <w:r>
              <w:rPr>
                <w:rFonts w:ascii="Arial" w:hAnsi="Arial" w:cs="Arial"/>
                <w:sz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1"/>
              </w:rPr>
              <w:t>HuyNQ</w:t>
            </w:r>
            <w:proofErr w:type="spellEnd"/>
            <w:r w:rsidR="00631CFE">
              <w:rPr>
                <w:rFonts w:ascii="Arial" w:hAnsi="Arial" w:cs="Arial"/>
                <w:sz w:val="21"/>
              </w:rPr>
              <w:t xml:space="preserve">, </w:t>
            </w:r>
            <w:proofErr w:type="spellStart"/>
            <w:r w:rsidR="00631CFE">
              <w:rPr>
                <w:rFonts w:ascii="Arial" w:hAnsi="Arial" w:cs="Arial"/>
                <w:sz w:val="21"/>
              </w:rPr>
              <w:t>BinhNT</w:t>
            </w:r>
            <w:proofErr w:type="spellEnd"/>
            <w:r w:rsidR="00042015" w:rsidRPr="00C83F34">
              <w:rPr>
                <w:rFonts w:ascii="Arial" w:hAnsi="Arial" w:cs="Arial"/>
                <w:sz w:val="21"/>
              </w:rPr>
              <w:t>(</w:t>
            </w:r>
            <w:proofErr w:type="spellStart"/>
            <w:r w:rsidR="00042015" w:rsidRPr="00C83F34">
              <w:rPr>
                <w:rFonts w:ascii="Arial" w:hAnsi="Arial" w:cs="Arial"/>
                <w:sz w:val="21"/>
              </w:rPr>
              <w:t>DatDMabsent</w:t>
            </w:r>
            <w:proofErr w:type="spellEnd"/>
            <w:r w:rsidR="00042015" w:rsidRPr="00C83F34">
              <w:rPr>
                <w:rFonts w:ascii="Arial" w:hAnsi="Arial" w:cs="Arial"/>
                <w:sz w:val="21"/>
              </w:rPr>
              <w:t>)</w:t>
            </w:r>
          </w:p>
        </w:tc>
      </w:tr>
      <w:tr w:rsidR="00002F60" w:rsidRPr="00C83F34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879669965"/>
              <w:placeholder>
                <w:docPart w:val="9637EA2D43E144AEBCB6A8D4FC70CD0F"/>
              </w:placeholder>
            </w:sdtPr>
            <w:sdtEndPr/>
            <w:sdtContent>
              <w:p w:rsidR="00414155" w:rsidRPr="00C83F34" w:rsidRDefault="007D34A8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 xml:space="preserve">Work flow </w:t>
                </w:r>
                <w:r w:rsidR="00414155" w:rsidRPr="00C83F34">
                  <w:rPr>
                    <w:rFonts w:ascii="Arial" w:hAnsi="Arial" w:cs="Arial"/>
                    <w:sz w:val="24"/>
                  </w:rPr>
                  <w:t>–</w:t>
                </w:r>
                <w:r w:rsidR="00755D60" w:rsidRPr="00C83F34">
                  <w:rPr>
                    <w:rFonts w:ascii="Arial" w:hAnsi="Arial" w:cs="Arial"/>
                    <w:sz w:val="24"/>
                  </w:rPr>
                  <w:t xml:space="preserve"> Review</w:t>
                </w:r>
              </w:p>
              <w:p w:rsidR="00414155" w:rsidRPr="00C83F34" w:rsidRDefault="00414155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002F60" w:rsidRPr="00C83F34" w:rsidRDefault="000A08E5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414155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414155" w:rsidRPr="00C83F34" w:rsidRDefault="007D34A8" w:rsidP="00755D60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08</w:t>
            </w:r>
            <w:r w:rsidR="00864B6C"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:00 am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414155" w:rsidRPr="00C83F34" w:rsidRDefault="00414155" w:rsidP="00755D60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  <w:proofErr w:type="spellEnd"/>
            <w:r w:rsidR="00631CFE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, </w:t>
            </w:r>
            <w:proofErr w:type="spellStart"/>
            <w:r w:rsidR="00631CFE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HuyNQ</w:t>
            </w:r>
            <w:proofErr w:type="spellEnd"/>
            <w:r w:rsidR="00631CFE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, </w:t>
            </w:r>
            <w:proofErr w:type="spellStart"/>
            <w:r w:rsidR="00631CFE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BinhNT</w:t>
            </w:r>
            <w:proofErr w:type="spellEnd"/>
          </w:p>
        </w:tc>
      </w:tr>
      <w:tr w:rsidR="00F77AD9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F77AD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F77AD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F77AD9" w:rsidRPr="00C83F34" w:rsidTr="005005E1">
        <w:trPr>
          <w:trHeight w:hRule="exact" w:val="712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7D34A8" w:rsidP="0069564B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Run the system </w:t>
            </w:r>
            <w:proofErr w:type="spellStart"/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base</w:t>
            </w:r>
            <w:proofErr w:type="spellEnd"/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 on work flow</w:t>
            </w:r>
          </w:p>
        </w:tc>
      </w:tr>
      <w:tr w:rsidR="005005E1" w:rsidRPr="00C83F34" w:rsidTr="003946FD">
        <w:trPr>
          <w:trHeight w:hRule="exact" w:val="352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005E1" w:rsidRPr="00C83F34" w:rsidRDefault="005005E1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005E1" w:rsidRPr="00C83F34" w:rsidRDefault="005005E1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5005E1" w:rsidRPr="00C83F34" w:rsidTr="005861CE">
        <w:trPr>
          <w:trHeight w:hRule="exact" w:val="5410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7D34A8" w:rsidRDefault="007D34A8" w:rsidP="007D34A8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243277">
              <w:rPr>
                <w:rFonts w:ascii="Arial" w:hAnsi="Arial" w:cs="Arial"/>
                <w:color w:val="auto"/>
              </w:rPr>
              <w:t>Roll Call</w:t>
            </w:r>
          </w:p>
          <w:p w:rsidR="00F70994" w:rsidRPr="00F70994" w:rsidRDefault="00F70994" w:rsidP="00F70994">
            <w:pPr>
              <w:pStyle w:val="MinutesandAgendaTitles"/>
              <w:numPr>
                <w:ilvl w:val="0"/>
                <w:numId w:val="17"/>
              </w:numPr>
              <w:rPr>
                <w:rFonts w:ascii="Arial" w:hAnsi="Arial" w:cs="Arial"/>
                <w:b w:val="0"/>
                <w:color w:val="auto"/>
              </w:rPr>
            </w:pPr>
            <w:r w:rsidRPr="00F70994">
              <w:rPr>
                <w:rFonts w:ascii="Arial" w:hAnsi="Arial" w:cs="Arial"/>
                <w:b w:val="0"/>
                <w:color w:val="auto"/>
              </w:rPr>
              <w:t>Edit menu, footer</w:t>
            </w:r>
          </w:p>
          <w:p w:rsidR="008F176C" w:rsidRPr="008F176C" w:rsidRDefault="00F70994" w:rsidP="008F176C">
            <w:pPr>
              <w:pStyle w:val="MinutesandAgendaTitles"/>
              <w:numPr>
                <w:ilvl w:val="0"/>
                <w:numId w:val="17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(</w:t>
            </w:r>
            <w:proofErr w:type="spellStart"/>
            <w:r>
              <w:rPr>
                <w:rFonts w:ascii="Arial" w:hAnsi="Arial" w:cs="Arial"/>
                <w:b w:val="0"/>
                <w:color w:val="auto"/>
              </w:rPr>
              <w:t>RollCall</w:t>
            </w:r>
            <w:proofErr w:type="spellEnd"/>
            <w:r>
              <w:rPr>
                <w:rFonts w:ascii="Arial" w:hAnsi="Arial" w:cs="Arial"/>
                <w:b w:val="0"/>
                <w:color w:val="auto"/>
              </w:rPr>
              <w:t xml:space="preserve"> list) Change Schedule -&gt; Change, shorted name instructor</w:t>
            </w:r>
          </w:p>
          <w:p w:rsidR="008F176C" w:rsidRPr="00F70994" w:rsidRDefault="00F70994" w:rsidP="008F176C">
            <w:pPr>
              <w:pStyle w:val="MinutesandAgendaTitles"/>
              <w:numPr>
                <w:ilvl w:val="0"/>
                <w:numId w:val="17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(Learning) Change date of class except the last Saturday of Course.</w:t>
            </w:r>
          </w:p>
          <w:p w:rsidR="00F70994" w:rsidRPr="00F70994" w:rsidRDefault="00F70994" w:rsidP="008F176C">
            <w:pPr>
              <w:pStyle w:val="MinutesandAgendaTitles"/>
              <w:numPr>
                <w:ilvl w:val="0"/>
                <w:numId w:val="17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Send mail (</w:t>
            </w:r>
            <w:proofErr w:type="spellStart"/>
            <w:r>
              <w:rPr>
                <w:rFonts w:ascii="Arial" w:hAnsi="Arial" w:cs="Arial"/>
                <w:b w:val="0"/>
                <w:color w:val="auto"/>
              </w:rPr>
              <w:t>sms</w:t>
            </w:r>
            <w:proofErr w:type="spellEnd"/>
            <w:r>
              <w:rPr>
                <w:rFonts w:ascii="Arial" w:hAnsi="Arial" w:cs="Arial"/>
                <w:b w:val="0"/>
                <w:color w:val="auto"/>
              </w:rPr>
              <w:t>) to instructor who change the date on schedule one day previous the date changed.</w:t>
            </w:r>
          </w:p>
          <w:p w:rsidR="00F70994" w:rsidRPr="00F70994" w:rsidRDefault="00F70994" w:rsidP="008F176C">
            <w:pPr>
              <w:pStyle w:val="MinutesandAgendaTitles"/>
              <w:numPr>
                <w:ilvl w:val="0"/>
                <w:numId w:val="17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Change color of block on schedule (green).</w:t>
            </w:r>
          </w:p>
          <w:p w:rsidR="00F70994" w:rsidRPr="00F70994" w:rsidRDefault="00F70994" w:rsidP="008F176C">
            <w:pPr>
              <w:pStyle w:val="MinutesandAgendaTitles"/>
              <w:numPr>
                <w:ilvl w:val="0"/>
                <w:numId w:val="17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Add description (hint) about system for user (on the left or right).</w:t>
            </w:r>
          </w:p>
          <w:p w:rsidR="00F70994" w:rsidRPr="003C08E7" w:rsidRDefault="00F70994" w:rsidP="008F176C">
            <w:pPr>
              <w:pStyle w:val="MinutesandAgendaTitles"/>
              <w:numPr>
                <w:ilvl w:val="0"/>
                <w:numId w:val="17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 xml:space="preserve">On the date changed, </w:t>
            </w:r>
            <w:r w:rsidR="003C08E7">
              <w:rPr>
                <w:rFonts w:ascii="Arial" w:hAnsi="Arial" w:cs="Arial"/>
                <w:b w:val="0"/>
                <w:color w:val="auto"/>
              </w:rPr>
              <w:t>show info about instructor and date change.</w:t>
            </w:r>
          </w:p>
          <w:p w:rsidR="003C08E7" w:rsidRPr="003C08E7" w:rsidRDefault="003C08E7" w:rsidP="008F176C">
            <w:pPr>
              <w:pStyle w:val="MinutesandAgendaTitles"/>
              <w:numPr>
                <w:ilvl w:val="0"/>
                <w:numId w:val="17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[Suggest] add more slot teaching, two color on one date.</w:t>
            </w:r>
          </w:p>
          <w:p w:rsidR="003C08E7" w:rsidRPr="003C08E7" w:rsidRDefault="003C08E7" w:rsidP="008F176C">
            <w:pPr>
              <w:pStyle w:val="MinutesandAgendaTitles"/>
              <w:numPr>
                <w:ilvl w:val="0"/>
                <w:numId w:val="17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Change info of block in schedule (stick</w:t>
            </w:r>
            <w:proofErr w:type="gramStart"/>
            <w:r>
              <w:rPr>
                <w:rFonts w:ascii="Arial" w:hAnsi="Arial" w:cs="Arial"/>
                <w:b w:val="0"/>
                <w:color w:val="auto"/>
              </w:rPr>
              <w:t>)(</w:t>
            </w:r>
            <w:proofErr w:type="gramEnd"/>
            <w:r>
              <w:rPr>
                <w:rFonts w:ascii="Arial" w:hAnsi="Arial" w:cs="Arial"/>
                <w:b w:val="0"/>
                <w:color w:val="auto"/>
              </w:rPr>
              <w:t>cross).</w:t>
            </w:r>
          </w:p>
          <w:p w:rsidR="003C08E7" w:rsidRPr="00703B52" w:rsidRDefault="00703B52" w:rsidP="008F176C">
            <w:pPr>
              <w:pStyle w:val="MinutesandAgendaTitles"/>
              <w:numPr>
                <w:ilvl w:val="0"/>
                <w:numId w:val="17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Show info (instructor Name, subject, class …) on top, clear on block of schedule.</w:t>
            </w:r>
          </w:p>
          <w:p w:rsidR="00703B52" w:rsidRPr="00703B52" w:rsidRDefault="00703B52" w:rsidP="008F176C">
            <w:pPr>
              <w:pStyle w:val="MinutesandAgendaTitles"/>
              <w:numPr>
                <w:ilvl w:val="0"/>
                <w:numId w:val="17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 xml:space="preserve">When change a date: </w:t>
            </w:r>
          </w:p>
          <w:p w:rsidR="00703B52" w:rsidRDefault="00703B52" w:rsidP="00703B52">
            <w:pPr>
              <w:pStyle w:val="MinutesandAgendaTitles"/>
              <w:ind w:left="1080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+ choose date</w:t>
            </w:r>
          </w:p>
          <w:p w:rsidR="00703B52" w:rsidRDefault="00703B52" w:rsidP="00703B52">
            <w:pPr>
              <w:pStyle w:val="MinutesandAgendaTitles"/>
              <w:ind w:left="1080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+ choose time</w:t>
            </w:r>
          </w:p>
          <w:p w:rsidR="00703B52" w:rsidRDefault="00703B52" w:rsidP="00703B52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 xml:space="preserve">                 ---&gt; </w:t>
            </w:r>
            <w:proofErr w:type="gramStart"/>
            <w:r>
              <w:rPr>
                <w:rFonts w:ascii="Arial" w:hAnsi="Arial" w:cs="Arial"/>
                <w:b w:val="0"/>
                <w:color w:val="auto"/>
              </w:rPr>
              <w:t>show</w:t>
            </w:r>
            <w:proofErr w:type="gramEnd"/>
            <w:r>
              <w:rPr>
                <w:rFonts w:ascii="Arial" w:hAnsi="Arial" w:cs="Arial"/>
                <w:b w:val="0"/>
                <w:color w:val="auto"/>
              </w:rPr>
              <w:t xml:space="preserve"> list free instructor.</w:t>
            </w:r>
          </w:p>
          <w:p w:rsidR="00703B52" w:rsidRDefault="00703B52" w:rsidP="00703B52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 xml:space="preserve">                 + note reason change</w:t>
            </w:r>
          </w:p>
          <w:p w:rsidR="00703B52" w:rsidRDefault="00703B52" w:rsidP="00703B52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 xml:space="preserve">                 + check on checkbox with change more date</w:t>
            </w:r>
          </w:p>
          <w:p w:rsidR="00703B52" w:rsidRDefault="00703B52" w:rsidP="00703B52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 xml:space="preserve">                 ---&gt; </w:t>
            </w:r>
            <w:proofErr w:type="gramStart"/>
            <w:r>
              <w:rPr>
                <w:rFonts w:ascii="Arial" w:hAnsi="Arial" w:cs="Arial"/>
                <w:b w:val="0"/>
                <w:color w:val="auto"/>
              </w:rPr>
              <w:t>show</w:t>
            </w:r>
            <w:proofErr w:type="gramEnd"/>
            <w:r>
              <w:rPr>
                <w:rFonts w:ascii="Arial" w:hAnsi="Arial" w:cs="Arial"/>
                <w:b w:val="0"/>
                <w:color w:val="auto"/>
              </w:rPr>
              <w:t xml:space="preserve"> calendar from date to date.</w:t>
            </w:r>
          </w:p>
          <w:p w:rsidR="00703B52" w:rsidRPr="00703B52" w:rsidRDefault="00703B52" w:rsidP="00703B52">
            <w:pPr>
              <w:pStyle w:val="MinutesandAgendaTitles"/>
              <w:numPr>
                <w:ilvl w:val="0"/>
                <w:numId w:val="17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Show instructor belong to course (SE, FB, …)</w:t>
            </w:r>
          </w:p>
          <w:p w:rsidR="009E1FD2" w:rsidRPr="00703B52" w:rsidRDefault="00703B52" w:rsidP="00703B52">
            <w:pPr>
              <w:pStyle w:val="MinutesandAgendaTitles"/>
              <w:numPr>
                <w:ilvl w:val="0"/>
                <w:numId w:val="17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(</w:t>
            </w:r>
            <w:proofErr w:type="spellStart"/>
            <w:r>
              <w:rPr>
                <w:rFonts w:ascii="Arial" w:hAnsi="Arial" w:cs="Arial"/>
                <w:b w:val="0"/>
                <w:color w:val="auto"/>
              </w:rPr>
              <w:t>Huy</w:t>
            </w:r>
            <w:proofErr w:type="spellEnd"/>
            <w:r>
              <w:rPr>
                <w:rFonts w:ascii="Arial" w:hAnsi="Arial" w:cs="Arial"/>
                <w:b w:val="0"/>
                <w:color w:val="auto"/>
              </w:rPr>
              <w:t>) calculate time import one file excel</w:t>
            </w:r>
          </w:p>
        </w:tc>
      </w:tr>
      <w:tr w:rsidR="00EE2399" w:rsidRPr="00C83F34" w:rsidTr="003946FD">
        <w:trPr>
          <w:trHeight w:hRule="exact" w:val="352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EE2399" w:rsidRPr="00C83F34" w:rsidTr="003946FD">
        <w:trPr>
          <w:trHeight w:hRule="exact" w:val="730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703B52" w:rsidP="00755D60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Running Screen + Prototype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color w:val="auto"/>
              </w:rPr>
            </w:pPr>
            <w:proofErr w:type="spellStart"/>
            <w:r w:rsidRPr="00C83F34">
              <w:rPr>
                <w:rFonts w:ascii="Arial" w:hAnsi="Arial" w:cs="Arial"/>
                <w:color w:val="auto"/>
                <w:sz w:val="21"/>
              </w:rPr>
              <w:t>HoangPH</w:t>
            </w:r>
            <w:proofErr w:type="spellEnd"/>
            <w:r w:rsidRPr="00C83F34">
              <w:rPr>
                <w:rFonts w:ascii="Arial" w:hAnsi="Arial" w:cs="Arial"/>
                <w:color w:val="auto"/>
                <w:sz w:val="21"/>
              </w:rPr>
              <w:t xml:space="preserve">, </w:t>
            </w:r>
            <w:proofErr w:type="spellStart"/>
            <w:r w:rsidRPr="00C83F34">
              <w:rPr>
                <w:rFonts w:ascii="Arial" w:hAnsi="Arial" w:cs="Arial"/>
                <w:color w:val="auto"/>
                <w:sz w:val="21"/>
              </w:rPr>
              <w:t>HuyNQ</w:t>
            </w:r>
            <w:proofErr w:type="spellEnd"/>
            <w:r w:rsidRPr="00C83F34">
              <w:rPr>
                <w:rFonts w:ascii="Arial" w:hAnsi="Arial" w:cs="Arial"/>
                <w:color w:val="auto"/>
                <w:sz w:val="21"/>
              </w:rPr>
              <w:t xml:space="preserve">, </w:t>
            </w:r>
            <w:proofErr w:type="spellStart"/>
            <w:r w:rsidRPr="00C83F34">
              <w:rPr>
                <w:rFonts w:ascii="Arial" w:hAnsi="Arial" w:cs="Arial"/>
                <w:color w:val="auto"/>
                <w:sz w:val="21"/>
              </w:rPr>
              <w:t>BinhNT</w:t>
            </w:r>
            <w:proofErr w:type="spellEnd"/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703B52" w:rsidP="00F95A5D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1"/>
              </w:rPr>
              <w:t>17</w:t>
            </w:r>
            <w:r w:rsidR="00654D0D">
              <w:rPr>
                <w:rFonts w:ascii="Arial" w:hAnsi="Arial" w:cs="Arial"/>
                <w:color w:val="auto"/>
                <w:sz w:val="21"/>
              </w:rPr>
              <w:t>/10</w:t>
            </w:r>
            <w:r w:rsidR="00EE2399" w:rsidRPr="00C83F34">
              <w:rPr>
                <w:rFonts w:ascii="Arial" w:hAnsi="Arial" w:cs="Arial"/>
                <w:color w:val="auto"/>
                <w:sz w:val="21"/>
              </w:rPr>
              <w:t>/2013</w:t>
            </w:r>
          </w:p>
        </w:tc>
      </w:tr>
    </w:tbl>
    <w:p w:rsidR="003F050A" w:rsidRPr="00C83F34" w:rsidRDefault="003F050A" w:rsidP="003F050A">
      <w:pPr>
        <w:rPr>
          <w:rFonts w:ascii="Arial" w:hAnsi="Arial" w:cs="Arial"/>
          <w:sz w:val="22"/>
        </w:rPr>
      </w:pPr>
    </w:p>
    <w:p w:rsidR="006E0E70" w:rsidRPr="00C83F34" w:rsidRDefault="006E0E70">
      <w:pPr>
        <w:rPr>
          <w:rFonts w:ascii="Arial" w:hAnsi="Arial" w:cs="Arial"/>
          <w:sz w:val="22"/>
        </w:rPr>
      </w:pPr>
    </w:p>
    <w:sectPr w:rsidR="006E0E70" w:rsidRPr="00C83F34" w:rsidSect="006E0E70">
      <w:head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8E5" w:rsidRDefault="000A08E5">
      <w:r>
        <w:separator/>
      </w:r>
    </w:p>
  </w:endnote>
  <w:endnote w:type="continuationSeparator" w:id="0">
    <w:p w:rsidR="000A08E5" w:rsidRDefault="000A0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 Narrow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8E5" w:rsidRDefault="000A08E5">
      <w:r>
        <w:separator/>
      </w:r>
    </w:p>
  </w:footnote>
  <w:footnote w:type="continuationSeparator" w:id="0">
    <w:p w:rsidR="000A08E5" w:rsidRDefault="000A08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E70" w:rsidRDefault="003146E1">
    <w:pPr>
      <w:pStyle w:val="MeetingMinutesHeading"/>
    </w:pPr>
    <w:r>
      <w:t xml:space="preserve">Meeting </w:t>
    </w:r>
    <w:r w:rsidR="00B4503C">
      <w:t>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24B6B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107A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CFCD8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F98619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530F3A"/>
    <w:multiLevelType w:val="hybridMultilevel"/>
    <w:tmpl w:val="4D288B94"/>
    <w:lvl w:ilvl="0" w:tplc="90D24FF2">
      <w:numFmt w:val="bullet"/>
      <w:lvlText w:val="-"/>
      <w:lvlJc w:val="left"/>
      <w:pPr>
        <w:ind w:left="720" w:hanging="360"/>
      </w:pPr>
      <w:rPr>
        <w:rFonts w:ascii="Segoe Condensed" w:eastAsiaTheme="minorHAnsi" w:hAnsi="Segoe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10B56"/>
    <w:multiLevelType w:val="hybridMultilevel"/>
    <w:tmpl w:val="BDC85854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86095A"/>
    <w:multiLevelType w:val="hybridMultilevel"/>
    <w:tmpl w:val="21681E2A"/>
    <w:lvl w:ilvl="0" w:tplc="4EEADD1C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4581599"/>
    <w:multiLevelType w:val="hybridMultilevel"/>
    <w:tmpl w:val="0F1CF60C"/>
    <w:lvl w:ilvl="0" w:tplc="DAF0E88E">
      <w:numFmt w:val="bullet"/>
      <w:lvlText w:val="-"/>
      <w:lvlJc w:val="left"/>
      <w:pPr>
        <w:ind w:left="88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8">
    <w:nsid w:val="30C12A74"/>
    <w:multiLevelType w:val="hybridMultilevel"/>
    <w:tmpl w:val="D95ACAC2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9E1CA0"/>
    <w:multiLevelType w:val="hybridMultilevel"/>
    <w:tmpl w:val="B6C431B6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B13C3A"/>
    <w:multiLevelType w:val="hybridMultilevel"/>
    <w:tmpl w:val="B04E27C2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411938"/>
    <w:multiLevelType w:val="hybridMultilevel"/>
    <w:tmpl w:val="D1DA3B58"/>
    <w:lvl w:ilvl="0" w:tplc="B57E5B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8E802F0"/>
    <w:multiLevelType w:val="hybridMultilevel"/>
    <w:tmpl w:val="9482DC88"/>
    <w:lvl w:ilvl="0" w:tplc="C56A16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0487355"/>
    <w:multiLevelType w:val="hybridMultilevel"/>
    <w:tmpl w:val="EE4C840A"/>
    <w:lvl w:ilvl="0" w:tplc="CC5EE8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9F5764"/>
    <w:multiLevelType w:val="hybridMultilevel"/>
    <w:tmpl w:val="31808D18"/>
    <w:lvl w:ilvl="0" w:tplc="16A2A3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8E3819"/>
    <w:multiLevelType w:val="hybridMultilevel"/>
    <w:tmpl w:val="BC8AA99C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EA5818"/>
    <w:multiLevelType w:val="hybridMultilevel"/>
    <w:tmpl w:val="9EE061D0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8A365E"/>
    <w:multiLevelType w:val="hybridMultilevel"/>
    <w:tmpl w:val="321E0CDC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13"/>
  </w:num>
  <w:num w:numId="7">
    <w:abstractNumId w:val="7"/>
  </w:num>
  <w:num w:numId="8">
    <w:abstractNumId w:val="17"/>
  </w:num>
  <w:num w:numId="9">
    <w:abstractNumId w:val="12"/>
  </w:num>
  <w:num w:numId="10">
    <w:abstractNumId w:val="16"/>
  </w:num>
  <w:num w:numId="11">
    <w:abstractNumId w:val="5"/>
  </w:num>
  <w:num w:numId="12">
    <w:abstractNumId w:val="9"/>
  </w:num>
  <w:num w:numId="13">
    <w:abstractNumId w:val="8"/>
  </w:num>
  <w:num w:numId="14">
    <w:abstractNumId w:val="15"/>
  </w:num>
  <w:num w:numId="15">
    <w:abstractNumId w:val="10"/>
  </w:num>
  <w:num w:numId="16">
    <w:abstractNumId w:val="14"/>
  </w:num>
  <w:num w:numId="17">
    <w:abstractNumId w:val="1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46E1"/>
    <w:rsid w:val="00002F60"/>
    <w:rsid w:val="00042015"/>
    <w:rsid w:val="00045FA8"/>
    <w:rsid w:val="00055730"/>
    <w:rsid w:val="00083723"/>
    <w:rsid w:val="00096A30"/>
    <w:rsid w:val="000A08E5"/>
    <w:rsid w:val="000A4DA2"/>
    <w:rsid w:val="000C2812"/>
    <w:rsid w:val="000D4B3E"/>
    <w:rsid w:val="0010038A"/>
    <w:rsid w:val="00140E83"/>
    <w:rsid w:val="001438D1"/>
    <w:rsid w:val="001653B8"/>
    <w:rsid w:val="00180020"/>
    <w:rsid w:val="001803AC"/>
    <w:rsid w:val="001821A5"/>
    <w:rsid w:val="0018514B"/>
    <w:rsid w:val="00194B78"/>
    <w:rsid w:val="0019670D"/>
    <w:rsid w:val="001D39F4"/>
    <w:rsid w:val="001E492D"/>
    <w:rsid w:val="001F0D6D"/>
    <w:rsid w:val="001F2DDA"/>
    <w:rsid w:val="00237D13"/>
    <w:rsid w:val="00243277"/>
    <w:rsid w:val="00281740"/>
    <w:rsid w:val="002C71A3"/>
    <w:rsid w:val="002D7458"/>
    <w:rsid w:val="002E16F1"/>
    <w:rsid w:val="002E25D9"/>
    <w:rsid w:val="002E3FDD"/>
    <w:rsid w:val="002F5384"/>
    <w:rsid w:val="00306797"/>
    <w:rsid w:val="003146E1"/>
    <w:rsid w:val="00324E11"/>
    <w:rsid w:val="00331579"/>
    <w:rsid w:val="003360EA"/>
    <w:rsid w:val="003545FA"/>
    <w:rsid w:val="0037561F"/>
    <w:rsid w:val="00376666"/>
    <w:rsid w:val="003946FD"/>
    <w:rsid w:val="003A37C4"/>
    <w:rsid w:val="003A4450"/>
    <w:rsid w:val="003B3BA6"/>
    <w:rsid w:val="003C08E7"/>
    <w:rsid w:val="003D6A88"/>
    <w:rsid w:val="003E5FE3"/>
    <w:rsid w:val="003F050A"/>
    <w:rsid w:val="00404906"/>
    <w:rsid w:val="00406BA0"/>
    <w:rsid w:val="00412B8E"/>
    <w:rsid w:val="00414155"/>
    <w:rsid w:val="004335BE"/>
    <w:rsid w:val="00474543"/>
    <w:rsid w:val="00497BA8"/>
    <w:rsid w:val="004B3A3D"/>
    <w:rsid w:val="004B66CA"/>
    <w:rsid w:val="004C309A"/>
    <w:rsid w:val="004D65F8"/>
    <w:rsid w:val="004F2E0B"/>
    <w:rsid w:val="004F7A5A"/>
    <w:rsid w:val="005005E1"/>
    <w:rsid w:val="00527722"/>
    <w:rsid w:val="00536F5D"/>
    <w:rsid w:val="0058391D"/>
    <w:rsid w:val="005861CE"/>
    <w:rsid w:val="00592D05"/>
    <w:rsid w:val="005A2CFA"/>
    <w:rsid w:val="005D0439"/>
    <w:rsid w:val="005E5B58"/>
    <w:rsid w:val="00603381"/>
    <w:rsid w:val="00617D57"/>
    <w:rsid w:val="00631CFE"/>
    <w:rsid w:val="00650527"/>
    <w:rsid w:val="00654D0D"/>
    <w:rsid w:val="00672DAB"/>
    <w:rsid w:val="006746A5"/>
    <w:rsid w:val="00675F66"/>
    <w:rsid w:val="0069130F"/>
    <w:rsid w:val="00692B56"/>
    <w:rsid w:val="0069564B"/>
    <w:rsid w:val="006B3F0A"/>
    <w:rsid w:val="006C4801"/>
    <w:rsid w:val="006E0E70"/>
    <w:rsid w:val="006F6279"/>
    <w:rsid w:val="00703B52"/>
    <w:rsid w:val="007057F4"/>
    <w:rsid w:val="00755D60"/>
    <w:rsid w:val="007679DA"/>
    <w:rsid w:val="00775A2A"/>
    <w:rsid w:val="00796353"/>
    <w:rsid w:val="007D34A8"/>
    <w:rsid w:val="007E0D63"/>
    <w:rsid w:val="007E1629"/>
    <w:rsid w:val="008172A2"/>
    <w:rsid w:val="0082115E"/>
    <w:rsid w:val="00825DE7"/>
    <w:rsid w:val="00826FDA"/>
    <w:rsid w:val="008421B3"/>
    <w:rsid w:val="00861C5A"/>
    <w:rsid w:val="00864AB7"/>
    <w:rsid w:val="00864B6C"/>
    <w:rsid w:val="00866044"/>
    <w:rsid w:val="0087426A"/>
    <w:rsid w:val="00894350"/>
    <w:rsid w:val="008E3E38"/>
    <w:rsid w:val="008E6167"/>
    <w:rsid w:val="008F176C"/>
    <w:rsid w:val="008F5754"/>
    <w:rsid w:val="009431A3"/>
    <w:rsid w:val="009459F9"/>
    <w:rsid w:val="009A4109"/>
    <w:rsid w:val="009B7D1B"/>
    <w:rsid w:val="009E1FD2"/>
    <w:rsid w:val="009E5C14"/>
    <w:rsid w:val="00A71C10"/>
    <w:rsid w:val="00A85CD1"/>
    <w:rsid w:val="00AC170C"/>
    <w:rsid w:val="00AD4210"/>
    <w:rsid w:val="00B01D2D"/>
    <w:rsid w:val="00B13C54"/>
    <w:rsid w:val="00B33BC1"/>
    <w:rsid w:val="00B4503C"/>
    <w:rsid w:val="00B524E0"/>
    <w:rsid w:val="00B65361"/>
    <w:rsid w:val="00BA12A2"/>
    <w:rsid w:val="00BD1255"/>
    <w:rsid w:val="00BD465F"/>
    <w:rsid w:val="00BF4E35"/>
    <w:rsid w:val="00C56896"/>
    <w:rsid w:val="00C82382"/>
    <w:rsid w:val="00C83F34"/>
    <w:rsid w:val="00CA382A"/>
    <w:rsid w:val="00CA6183"/>
    <w:rsid w:val="00CD2E24"/>
    <w:rsid w:val="00CE4AE7"/>
    <w:rsid w:val="00D60BB0"/>
    <w:rsid w:val="00D6791B"/>
    <w:rsid w:val="00D8654E"/>
    <w:rsid w:val="00D97808"/>
    <w:rsid w:val="00DA1239"/>
    <w:rsid w:val="00DA2E99"/>
    <w:rsid w:val="00DC7508"/>
    <w:rsid w:val="00DD0162"/>
    <w:rsid w:val="00DD0272"/>
    <w:rsid w:val="00DD7239"/>
    <w:rsid w:val="00DE2777"/>
    <w:rsid w:val="00DE5284"/>
    <w:rsid w:val="00DF1715"/>
    <w:rsid w:val="00E11303"/>
    <w:rsid w:val="00E22375"/>
    <w:rsid w:val="00E26960"/>
    <w:rsid w:val="00E9463C"/>
    <w:rsid w:val="00EA2BDE"/>
    <w:rsid w:val="00EB1EEE"/>
    <w:rsid w:val="00EB7F0E"/>
    <w:rsid w:val="00ED0B51"/>
    <w:rsid w:val="00EE2399"/>
    <w:rsid w:val="00EE3614"/>
    <w:rsid w:val="00F0650C"/>
    <w:rsid w:val="00F11266"/>
    <w:rsid w:val="00F31155"/>
    <w:rsid w:val="00F401D4"/>
    <w:rsid w:val="00F70994"/>
    <w:rsid w:val="00F77AD9"/>
    <w:rsid w:val="00F85BA0"/>
    <w:rsid w:val="00F95A5D"/>
    <w:rsid w:val="00FC239A"/>
    <w:rsid w:val="00FC574D"/>
    <w:rsid w:val="00FD6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F312B767-2FA5-4AD7-8F86-701188EA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Downloads\TS0101731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637EA2D43E144AEBCB6A8D4FC70C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F0885-9934-4206-BB09-5455B700797A}"/>
      </w:docPartPr>
      <w:docPartBody>
        <w:p w:rsidR="000E1403" w:rsidRDefault="00BE7F90" w:rsidP="00BE7F90">
          <w:pPr>
            <w:pStyle w:val="9637EA2D43E144AEBCB6A8D4FC70CD0F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 Narrow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07988"/>
    <w:rsid w:val="000C7423"/>
    <w:rsid w:val="000E1403"/>
    <w:rsid w:val="00103772"/>
    <w:rsid w:val="00202C27"/>
    <w:rsid w:val="0026164B"/>
    <w:rsid w:val="002F0C4B"/>
    <w:rsid w:val="0033340B"/>
    <w:rsid w:val="00352E8D"/>
    <w:rsid w:val="004A47D9"/>
    <w:rsid w:val="004A4B34"/>
    <w:rsid w:val="0068007C"/>
    <w:rsid w:val="006B389E"/>
    <w:rsid w:val="00707988"/>
    <w:rsid w:val="007D1BE7"/>
    <w:rsid w:val="0083264A"/>
    <w:rsid w:val="009E6D1B"/>
    <w:rsid w:val="00A80CDB"/>
    <w:rsid w:val="00BE7F90"/>
    <w:rsid w:val="00CC02C8"/>
    <w:rsid w:val="00CD72CB"/>
    <w:rsid w:val="00D55E53"/>
    <w:rsid w:val="00ED78CA"/>
    <w:rsid w:val="00F26564"/>
    <w:rsid w:val="00F56375"/>
    <w:rsid w:val="00F97C08"/>
    <w:rsid w:val="00FE7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34A08DA5F4E128475F17CF1FEF947">
    <w:name w:val="74634A08DA5F4E128475F17CF1FEF947"/>
    <w:rsid w:val="000E1403"/>
  </w:style>
  <w:style w:type="paragraph" w:customStyle="1" w:styleId="A7B383026C6C41EE87871B94DD18967A">
    <w:name w:val="A7B383026C6C41EE87871B94DD18967A"/>
    <w:rsid w:val="000E1403"/>
  </w:style>
  <w:style w:type="paragraph" w:customStyle="1" w:styleId="D76ED595DC1F43BBB14CD357B0D4E7E0">
    <w:name w:val="D76ED595DC1F43BBB14CD357B0D4E7E0"/>
    <w:rsid w:val="000E1403"/>
  </w:style>
  <w:style w:type="paragraph" w:customStyle="1" w:styleId="19FCE7D4EB5E466BA951CCCDDC82F211">
    <w:name w:val="19FCE7D4EB5E466BA951CCCDDC82F211"/>
    <w:rsid w:val="000E1403"/>
  </w:style>
  <w:style w:type="character" w:styleId="PlaceholderText">
    <w:name w:val="Placeholder Text"/>
    <w:basedOn w:val="DefaultParagraphFont"/>
    <w:uiPriority w:val="99"/>
    <w:semiHidden/>
    <w:rsid w:val="000E1403"/>
    <w:rPr>
      <w:color w:val="808080"/>
    </w:rPr>
  </w:style>
  <w:style w:type="paragraph" w:customStyle="1" w:styleId="482FB57801D14FE6B23E20495F116D13">
    <w:name w:val="482FB57801D14FE6B23E20495F116D13"/>
    <w:rsid w:val="000E1403"/>
  </w:style>
  <w:style w:type="paragraph" w:customStyle="1" w:styleId="52C6A252A21C4DDDAE5F855E0EBC5852">
    <w:name w:val="52C6A252A21C4DDDAE5F855E0EBC5852"/>
    <w:rsid w:val="000E1403"/>
  </w:style>
  <w:style w:type="paragraph" w:customStyle="1" w:styleId="FF8EAC31B3A74690A01BFCD86B4FBFBE">
    <w:name w:val="FF8EAC31B3A74690A01BFCD86B4FBFBE"/>
    <w:rsid w:val="000E1403"/>
  </w:style>
  <w:style w:type="paragraph" w:customStyle="1" w:styleId="FD068117463948AE8B832D90B5F2C6DA">
    <w:name w:val="FD068117463948AE8B832D90B5F2C6DA"/>
    <w:rsid w:val="000E1403"/>
  </w:style>
  <w:style w:type="paragraph" w:customStyle="1" w:styleId="CEF1897112BB4DD6B9D2617922C91870">
    <w:name w:val="CEF1897112BB4DD6B9D2617922C91870"/>
    <w:rsid w:val="000E1403"/>
  </w:style>
  <w:style w:type="paragraph" w:customStyle="1" w:styleId="5A1B486594E24EFEA85335341E15BE33">
    <w:name w:val="5A1B486594E24EFEA85335341E15BE33"/>
    <w:rsid w:val="000E1403"/>
  </w:style>
  <w:style w:type="paragraph" w:customStyle="1" w:styleId="15665156D4154529AB71C8EBDE77FFC9">
    <w:name w:val="15665156D4154529AB71C8EBDE77FFC9"/>
    <w:rsid w:val="000E1403"/>
  </w:style>
  <w:style w:type="paragraph" w:customStyle="1" w:styleId="6E74435D477944308DEAC95FFE1EDE89">
    <w:name w:val="6E74435D477944308DEAC95FFE1EDE89"/>
    <w:rsid w:val="000E1403"/>
  </w:style>
  <w:style w:type="paragraph" w:customStyle="1" w:styleId="CE75FE5A86D7442881709972DD0D8916">
    <w:name w:val="CE75FE5A86D7442881709972DD0D8916"/>
    <w:rsid w:val="000E1403"/>
  </w:style>
  <w:style w:type="paragraph" w:customStyle="1" w:styleId="8C426062A7B241B09B5B2C6B5E8B221C">
    <w:name w:val="8C426062A7B241B09B5B2C6B5E8B221C"/>
    <w:rsid w:val="000E1403"/>
  </w:style>
  <w:style w:type="paragraph" w:customStyle="1" w:styleId="4627921DD2E243A1B6BFA2679D094832">
    <w:name w:val="4627921DD2E243A1B6BFA2679D094832"/>
    <w:rsid w:val="000E1403"/>
  </w:style>
  <w:style w:type="paragraph" w:customStyle="1" w:styleId="9B36DDEC4805441C9F1A24B95C7EF8E9">
    <w:name w:val="9B36DDEC4805441C9F1A24B95C7EF8E9"/>
    <w:rsid w:val="007D1BE7"/>
  </w:style>
  <w:style w:type="paragraph" w:customStyle="1" w:styleId="3F9405800A2F481F8EB4F3FB2A75696A">
    <w:name w:val="3F9405800A2F481F8EB4F3FB2A75696A"/>
    <w:rsid w:val="007D1BE7"/>
  </w:style>
  <w:style w:type="paragraph" w:customStyle="1" w:styleId="BADD138A30D0420294EBCC14E5BCFC36">
    <w:name w:val="BADD138A30D0420294EBCC14E5BCFC36"/>
    <w:rsid w:val="007D1BE7"/>
  </w:style>
  <w:style w:type="paragraph" w:customStyle="1" w:styleId="48389271A6FF4447B8471A0634E0AD2A">
    <w:name w:val="48389271A6FF4447B8471A0634E0AD2A"/>
    <w:rsid w:val="007D1BE7"/>
  </w:style>
  <w:style w:type="paragraph" w:customStyle="1" w:styleId="D84A7130ABD84E6C9F4749DC08E12C08">
    <w:name w:val="D84A7130ABD84E6C9F4749DC08E12C08"/>
    <w:rsid w:val="007D1BE7"/>
  </w:style>
  <w:style w:type="paragraph" w:customStyle="1" w:styleId="E58426F177F3497786E5C06B0D447E12">
    <w:name w:val="E58426F177F3497786E5C06B0D447E12"/>
    <w:rsid w:val="007D1BE7"/>
  </w:style>
  <w:style w:type="paragraph" w:customStyle="1" w:styleId="B573E33548C84FB0A92429A9E242197D">
    <w:name w:val="B573E33548C84FB0A92429A9E242197D"/>
    <w:rsid w:val="007D1BE7"/>
  </w:style>
  <w:style w:type="paragraph" w:customStyle="1" w:styleId="346F5ADAAB894BEF935D37032438249C">
    <w:name w:val="346F5ADAAB894BEF935D37032438249C"/>
    <w:rsid w:val="007D1BE7"/>
  </w:style>
  <w:style w:type="paragraph" w:customStyle="1" w:styleId="B0CB5028A4EF43F082E70D0023AC15B1">
    <w:name w:val="B0CB5028A4EF43F082E70D0023AC15B1"/>
    <w:rsid w:val="007D1BE7"/>
  </w:style>
  <w:style w:type="paragraph" w:customStyle="1" w:styleId="6FD01356C39240E7BAD1E57CDC523CB8">
    <w:name w:val="6FD01356C39240E7BAD1E57CDC523CB8"/>
    <w:rsid w:val="007D1BE7"/>
  </w:style>
  <w:style w:type="paragraph" w:customStyle="1" w:styleId="66432E1D62E74B00A38241DB411A19FD">
    <w:name w:val="66432E1D62E74B00A38241DB411A19FD"/>
    <w:rsid w:val="007D1BE7"/>
  </w:style>
  <w:style w:type="paragraph" w:customStyle="1" w:styleId="DDF4D063204E4C7094B0B279CDE987EB">
    <w:name w:val="DDF4D063204E4C7094B0B279CDE987EB"/>
    <w:rsid w:val="007D1BE7"/>
  </w:style>
  <w:style w:type="paragraph" w:customStyle="1" w:styleId="31EDF5BA10A84FA4B4FA5F30561C621F">
    <w:name w:val="31EDF5BA10A84FA4B4FA5F30561C621F"/>
    <w:rsid w:val="007D1BE7"/>
  </w:style>
  <w:style w:type="paragraph" w:customStyle="1" w:styleId="DE89E53F1A3E402FBEF846583AD140FD">
    <w:name w:val="DE89E53F1A3E402FBEF846583AD140FD"/>
    <w:rsid w:val="007D1BE7"/>
  </w:style>
  <w:style w:type="paragraph" w:customStyle="1" w:styleId="BD7AF4447337439C870AFED2012EF482">
    <w:name w:val="BD7AF4447337439C870AFED2012EF482"/>
    <w:rsid w:val="007D1BE7"/>
  </w:style>
  <w:style w:type="paragraph" w:customStyle="1" w:styleId="CA5C117A6C384839B864CEE68D48BEE1">
    <w:name w:val="CA5C117A6C384839B864CEE68D48BEE1"/>
    <w:rsid w:val="007D1BE7"/>
  </w:style>
  <w:style w:type="paragraph" w:customStyle="1" w:styleId="32742EA406794750970F409AA95CB8A8">
    <w:name w:val="32742EA406794750970F409AA95CB8A8"/>
    <w:rsid w:val="007D1BE7"/>
  </w:style>
  <w:style w:type="paragraph" w:customStyle="1" w:styleId="DE871F4F245B4E1281099BE748985FA8">
    <w:name w:val="DE871F4F245B4E1281099BE748985FA8"/>
    <w:rsid w:val="007D1BE7"/>
  </w:style>
  <w:style w:type="paragraph" w:customStyle="1" w:styleId="E712F86E61144818896EDF0B920F6E1B">
    <w:name w:val="E712F86E61144818896EDF0B920F6E1B"/>
    <w:rsid w:val="007D1BE7"/>
  </w:style>
  <w:style w:type="paragraph" w:customStyle="1" w:styleId="3F92DD45FC974D589ECCE70912FA8937">
    <w:name w:val="3F92DD45FC974D589ECCE70912FA8937"/>
    <w:rsid w:val="007D1BE7"/>
  </w:style>
  <w:style w:type="paragraph" w:customStyle="1" w:styleId="190753E4B4994796A1EFF16A81A8AC6A">
    <w:name w:val="190753E4B4994796A1EFF16A81A8AC6A"/>
    <w:rsid w:val="007D1BE7"/>
  </w:style>
  <w:style w:type="paragraph" w:customStyle="1" w:styleId="4CE7851C546D40719BA03403C0D38217">
    <w:name w:val="4CE7851C546D40719BA03403C0D38217"/>
    <w:rsid w:val="007D1BE7"/>
  </w:style>
  <w:style w:type="paragraph" w:customStyle="1" w:styleId="4D3260CD1A254D0EACCDFA5CAB6ABAE3">
    <w:name w:val="4D3260CD1A254D0EACCDFA5CAB6ABAE3"/>
    <w:rsid w:val="007D1BE7"/>
  </w:style>
  <w:style w:type="paragraph" w:customStyle="1" w:styleId="C8DEBE905BC34206BA2962AAB0FB48E6">
    <w:name w:val="C8DEBE905BC34206BA2962AAB0FB48E6"/>
    <w:rsid w:val="00BE7F90"/>
    <w:pPr>
      <w:spacing w:after="160" w:line="259" w:lineRule="auto"/>
    </w:pPr>
    <w:rPr>
      <w:lang w:val="en-US" w:eastAsia="en-US"/>
    </w:rPr>
  </w:style>
  <w:style w:type="paragraph" w:customStyle="1" w:styleId="B88D2F9B2EA844B19B26326A73EEBD34">
    <w:name w:val="B88D2F9B2EA844B19B26326A73EEBD34"/>
    <w:rsid w:val="00BE7F90"/>
    <w:pPr>
      <w:spacing w:after="160" w:line="259" w:lineRule="auto"/>
    </w:pPr>
    <w:rPr>
      <w:lang w:val="en-US" w:eastAsia="en-US"/>
    </w:rPr>
  </w:style>
  <w:style w:type="paragraph" w:customStyle="1" w:styleId="15874F3F5B814261A66E92528621E733">
    <w:name w:val="15874F3F5B814261A66E92528621E733"/>
    <w:rsid w:val="00BE7F90"/>
    <w:pPr>
      <w:spacing w:after="160" w:line="259" w:lineRule="auto"/>
    </w:pPr>
    <w:rPr>
      <w:lang w:val="en-US" w:eastAsia="en-US"/>
    </w:rPr>
  </w:style>
  <w:style w:type="paragraph" w:customStyle="1" w:styleId="508C45333A78479C8BB92D97D51FAF79">
    <w:name w:val="508C45333A78479C8BB92D97D51FAF79"/>
    <w:rsid w:val="00BE7F90"/>
    <w:pPr>
      <w:spacing w:after="160" w:line="259" w:lineRule="auto"/>
    </w:pPr>
    <w:rPr>
      <w:lang w:val="en-US" w:eastAsia="en-US"/>
    </w:rPr>
  </w:style>
  <w:style w:type="paragraph" w:customStyle="1" w:styleId="15E20DD1C99E4237927AEA64716E49C9">
    <w:name w:val="15E20DD1C99E4237927AEA64716E49C9"/>
    <w:rsid w:val="00BE7F90"/>
    <w:pPr>
      <w:spacing w:after="160" w:line="259" w:lineRule="auto"/>
    </w:pPr>
    <w:rPr>
      <w:lang w:val="en-US" w:eastAsia="en-US"/>
    </w:rPr>
  </w:style>
  <w:style w:type="paragraph" w:customStyle="1" w:styleId="A5436219C803481D992A092CAFD939E5">
    <w:name w:val="A5436219C803481D992A092CAFD939E5"/>
    <w:rsid w:val="00BE7F90"/>
    <w:pPr>
      <w:spacing w:after="160" w:line="259" w:lineRule="auto"/>
    </w:pPr>
    <w:rPr>
      <w:lang w:val="en-US" w:eastAsia="en-US"/>
    </w:rPr>
  </w:style>
  <w:style w:type="paragraph" w:customStyle="1" w:styleId="9637EA2D43E144AEBCB6A8D4FC70CD0F">
    <w:name w:val="9637EA2D43E144AEBCB6A8D4FC70CD0F"/>
    <w:rsid w:val="00BE7F90"/>
    <w:pPr>
      <w:spacing w:after="160" w:line="259" w:lineRule="auto"/>
    </w:pPr>
    <w:rPr>
      <w:lang w:val="en-US" w:eastAsia="en-US"/>
    </w:rPr>
  </w:style>
  <w:style w:type="paragraph" w:customStyle="1" w:styleId="E0D3ADD0772845EF94CA9981054B67F5">
    <w:name w:val="E0D3ADD0772845EF94CA9981054B67F5"/>
    <w:rsid w:val="00BE7F90"/>
    <w:pPr>
      <w:spacing w:after="160" w:line="259" w:lineRule="auto"/>
    </w:pPr>
    <w:rPr>
      <w:lang w:val="en-US" w:eastAsia="en-US"/>
    </w:rPr>
  </w:style>
  <w:style w:type="paragraph" w:customStyle="1" w:styleId="DA22CB7283FA49B3825F9080F423D500">
    <w:name w:val="DA22CB7283FA49B3825F9080F423D500"/>
    <w:rsid w:val="00BE7F90"/>
    <w:pPr>
      <w:spacing w:after="160" w:line="259" w:lineRule="auto"/>
    </w:pPr>
    <w:rPr>
      <w:lang w:val="en-US" w:eastAsia="en-US"/>
    </w:rPr>
  </w:style>
  <w:style w:type="paragraph" w:customStyle="1" w:styleId="D27B32AF0077447BBA47D25AD8277B26">
    <w:name w:val="D27B32AF0077447BBA47D25AD8277B26"/>
    <w:rsid w:val="00BE7F90"/>
    <w:pPr>
      <w:spacing w:after="160" w:line="259" w:lineRule="auto"/>
    </w:pPr>
    <w:rPr>
      <w:lang w:val="en-US" w:eastAsia="en-US"/>
    </w:rPr>
  </w:style>
  <w:style w:type="paragraph" w:customStyle="1" w:styleId="AD438A72615A44969A597884BE2E640C">
    <w:name w:val="AD438A72615A44969A597884BE2E640C"/>
    <w:rsid w:val="000E1403"/>
    <w:rPr>
      <w:lang w:val="en-US" w:eastAsia="en-US"/>
    </w:rPr>
  </w:style>
  <w:style w:type="paragraph" w:customStyle="1" w:styleId="2B10AC798D764082952FA24925152952">
    <w:name w:val="2B10AC798D764082952FA24925152952"/>
    <w:rsid w:val="000E1403"/>
    <w:rPr>
      <w:lang w:val="en-US" w:eastAsia="en-US"/>
    </w:rPr>
  </w:style>
  <w:style w:type="paragraph" w:customStyle="1" w:styleId="B008C075980041568929C2A95CC6F6EF">
    <w:name w:val="B008C075980041568929C2A95CC6F6EF"/>
    <w:rsid w:val="000E1403"/>
    <w:rPr>
      <w:lang w:val="en-US" w:eastAsia="en-US"/>
    </w:rPr>
  </w:style>
  <w:style w:type="paragraph" w:customStyle="1" w:styleId="3CC39E4E88684D67A58CDC16886E71A2">
    <w:name w:val="3CC39E4E88684D67A58CDC16886E71A2"/>
    <w:rsid w:val="004A4B34"/>
    <w:rPr>
      <w:lang w:val="en-US" w:eastAsia="en-US"/>
    </w:rPr>
  </w:style>
  <w:style w:type="paragraph" w:customStyle="1" w:styleId="9B1286E187354CD19E0A683A022CF8DD">
    <w:name w:val="9B1286E187354CD19E0A683A022CF8DD"/>
    <w:rsid w:val="00F97C08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TS010173185</Template>
  <TotalTime>388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Hoang</dc:creator>
  <cp:lastModifiedBy>B</cp:lastModifiedBy>
  <cp:revision>59</cp:revision>
  <cp:lastPrinted>2006-08-01T17:47:00Z</cp:lastPrinted>
  <dcterms:created xsi:type="dcterms:W3CDTF">2013-09-16T08:47:00Z</dcterms:created>
  <dcterms:modified xsi:type="dcterms:W3CDTF">2013-10-14T07:50:00Z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